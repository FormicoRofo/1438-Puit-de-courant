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1844"/>
        <w:gridCol w:w="2688"/>
      </w:tblGrid>
      <w:tr w:rsidR="00E4621F" w:rsidRPr="003D6F5C" w14:paraId="748B3551" w14:textId="77777777" w:rsidTr="003C2672">
        <w:tc>
          <w:tcPr>
            <w:tcW w:w="1838" w:type="dxa"/>
          </w:tcPr>
          <w:p w14:paraId="46BEC5C8" w14:textId="77777777" w:rsidR="00E4621F" w:rsidRPr="003D6F5C" w:rsidRDefault="00E4621F" w:rsidP="00E4621F">
            <w:r w:rsidRPr="003D6F5C">
              <w:t>Dessiné par</w:t>
            </w:r>
          </w:p>
        </w:tc>
        <w:tc>
          <w:tcPr>
            <w:tcW w:w="2692" w:type="dxa"/>
          </w:tcPr>
          <w:p w14:paraId="1FB66F69" w14:textId="5991CC73" w:rsidR="00E4621F" w:rsidRPr="003D6F5C" w:rsidRDefault="003F78A2" w:rsidP="00E4621F">
            <w:r>
              <w:t>AVR</w:t>
            </w:r>
          </w:p>
        </w:tc>
        <w:tc>
          <w:tcPr>
            <w:tcW w:w="1844" w:type="dxa"/>
          </w:tcPr>
          <w:p w14:paraId="34DCDC3F" w14:textId="77777777" w:rsidR="00E4621F" w:rsidRPr="003D6F5C" w:rsidRDefault="00E4621F" w:rsidP="00E4621F">
            <w:r w:rsidRPr="003D6F5C">
              <w:t>Date dessin</w:t>
            </w:r>
          </w:p>
        </w:tc>
        <w:tc>
          <w:tcPr>
            <w:tcW w:w="2688" w:type="dxa"/>
          </w:tcPr>
          <w:p w14:paraId="17FA3335" w14:textId="4DBD0580" w:rsidR="00E4621F" w:rsidRPr="003D6F5C" w:rsidRDefault="003F78A2" w:rsidP="00E4621F">
            <w:r>
              <w:t>2024-03-27</w:t>
            </w:r>
          </w:p>
        </w:tc>
      </w:tr>
      <w:tr w:rsidR="00E4621F" w:rsidRPr="003D6F5C" w14:paraId="6424E505" w14:textId="77777777" w:rsidTr="003C2672">
        <w:tc>
          <w:tcPr>
            <w:tcW w:w="1838" w:type="dxa"/>
          </w:tcPr>
          <w:p w14:paraId="1B89660E" w14:textId="77777777" w:rsidR="00E4621F" w:rsidRPr="003D6F5C" w:rsidRDefault="00E4621F" w:rsidP="00E4621F">
            <w:r w:rsidRPr="003D6F5C">
              <w:t>Contrôlé par</w:t>
            </w:r>
          </w:p>
        </w:tc>
        <w:tc>
          <w:tcPr>
            <w:tcW w:w="2692" w:type="dxa"/>
          </w:tcPr>
          <w:p w14:paraId="011CE3DB" w14:textId="0DAD63B9" w:rsidR="00E4621F" w:rsidRPr="003D6F5C" w:rsidRDefault="00E4621F" w:rsidP="00E4621F"/>
        </w:tc>
        <w:tc>
          <w:tcPr>
            <w:tcW w:w="1844" w:type="dxa"/>
          </w:tcPr>
          <w:p w14:paraId="4C5E07F3" w14:textId="77777777" w:rsidR="00E4621F" w:rsidRPr="003D6F5C" w:rsidRDefault="00E4621F" w:rsidP="00E4621F">
            <w:r w:rsidRPr="003D6F5C">
              <w:t>Date contrôle</w:t>
            </w:r>
          </w:p>
        </w:tc>
        <w:tc>
          <w:tcPr>
            <w:tcW w:w="2688" w:type="dxa"/>
          </w:tcPr>
          <w:p w14:paraId="4E63C261" w14:textId="76B4AC4A" w:rsidR="00E4621F" w:rsidRPr="003D6F5C" w:rsidRDefault="00E4621F" w:rsidP="00E4621F"/>
        </w:tc>
      </w:tr>
      <w:tr w:rsidR="00E4621F" w:rsidRPr="003D6F5C" w14:paraId="660D6E7E" w14:textId="77777777" w:rsidTr="003C2672">
        <w:tc>
          <w:tcPr>
            <w:tcW w:w="1838" w:type="dxa"/>
          </w:tcPr>
          <w:p w14:paraId="7672CC3A" w14:textId="77777777" w:rsidR="00E4621F" w:rsidRPr="003D6F5C" w:rsidRDefault="00E4621F" w:rsidP="00E4621F">
            <w:r w:rsidRPr="003D6F5C">
              <w:t>N° document</w:t>
            </w:r>
          </w:p>
        </w:tc>
        <w:tc>
          <w:tcPr>
            <w:tcW w:w="2692" w:type="dxa"/>
          </w:tcPr>
          <w:p w14:paraId="2D11BDFD" w14:textId="6716139E" w:rsidR="00E4621F" w:rsidRPr="003D6F5C" w:rsidRDefault="003F78A2" w:rsidP="00E4621F">
            <w:r>
              <w:t>1438</w:t>
            </w:r>
            <w:r w:rsidR="001B77C3">
              <w:t>.5700</w:t>
            </w:r>
            <w:r>
              <w:t>.00</w:t>
            </w:r>
          </w:p>
        </w:tc>
        <w:tc>
          <w:tcPr>
            <w:tcW w:w="1844" w:type="dxa"/>
          </w:tcPr>
          <w:p w14:paraId="1CB26290" w14:textId="77777777" w:rsidR="00E4621F" w:rsidRPr="003D6F5C" w:rsidRDefault="00E4621F" w:rsidP="00E4621F">
            <w:r w:rsidRPr="003D6F5C">
              <w:t>Nom du projet</w:t>
            </w:r>
          </w:p>
        </w:tc>
        <w:tc>
          <w:tcPr>
            <w:tcW w:w="2688" w:type="dxa"/>
          </w:tcPr>
          <w:p w14:paraId="027BE504" w14:textId="50A74AD9" w:rsidR="00E4621F" w:rsidRPr="003D6F5C" w:rsidRDefault="003F78A2" w:rsidP="00E4621F">
            <w:r>
              <w:t>Puit de courant</w:t>
            </w:r>
          </w:p>
        </w:tc>
      </w:tr>
    </w:tbl>
    <w:p w14:paraId="2C54BFC7" w14:textId="77777777" w:rsidR="00B24E0F" w:rsidRPr="008E3893" w:rsidRDefault="00B24E0F" w:rsidP="008E3893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410"/>
        <w:gridCol w:w="5381"/>
      </w:tblGrid>
      <w:tr w:rsidR="007C3E9B" w:rsidRPr="003D6F5C" w14:paraId="63ED0A32" w14:textId="77777777" w:rsidTr="008E3893">
        <w:trPr>
          <w:cantSplit/>
          <w:trHeight w:val="1536"/>
        </w:trPr>
        <w:tc>
          <w:tcPr>
            <w:tcW w:w="421" w:type="dxa"/>
            <w:textDirection w:val="btLr"/>
          </w:tcPr>
          <w:p w14:paraId="4A4E0444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Des</w:t>
            </w:r>
            <w:r w:rsidR="00E4621F" w:rsidRPr="003D6F5C">
              <w:rPr>
                <w:b/>
              </w:rPr>
              <w:t>sinateur</w:t>
            </w:r>
          </w:p>
        </w:tc>
        <w:tc>
          <w:tcPr>
            <w:tcW w:w="425" w:type="dxa"/>
            <w:textDirection w:val="btLr"/>
          </w:tcPr>
          <w:p w14:paraId="2E068FC7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C</w:t>
            </w:r>
            <w:r w:rsidR="00E4621F" w:rsidRPr="003D6F5C">
              <w:rPr>
                <w:b/>
              </w:rPr>
              <w:t>ontrôleur</w:t>
            </w:r>
          </w:p>
        </w:tc>
        <w:tc>
          <w:tcPr>
            <w:tcW w:w="425" w:type="dxa"/>
            <w:textDirection w:val="btLr"/>
          </w:tcPr>
          <w:p w14:paraId="4CC68E6C" w14:textId="77777777" w:rsidR="00B24E0F" w:rsidRPr="003D6F5C" w:rsidRDefault="00E4621F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Pas appl</w:t>
            </w:r>
            <w:r w:rsidR="008E3893">
              <w:rPr>
                <w:b/>
              </w:rPr>
              <w:t>icable</w:t>
            </w:r>
          </w:p>
        </w:tc>
        <w:tc>
          <w:tcPr>
            <w:tcW w:w="2410" w:type="dxa"/>
            <w:vAlign w:val="bottom"/>
          </w:tcPr>
          <w:p w14:paraId="7852A9DC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Contrôle</w:t>
            </w:r>
          </w:p>
        </w:tc>
        <w:tc>
          <w:tcPr>
            <w:tcW w:w="5381" w:type="dxa"/>
            <w:vAlign w:val="bottom"/>
          </w:tcPr>
          <w:p w14:paraId="164B5AF4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Critères / Remarques</w:t>
            </w:r>
          </w:p>
        </w:tc>
      </w:tr>
      <w:tr w:rsidR="003D6F5C" w:rsidRPr="003D6F5C" w14:paraId="64AECB20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17AD0BEA" w14:textId="77777777" w:rsidR="003D6F5C" w:rsidRPr="003D6F5C" w:rsidRDefault="003D6F5C" w:rsidP="00F94521">
            <w:r w:rsidRPr="003D6F5C">
              <w:rPr>
                <w:b/>
                <w:bCs/>
              </w:rPr>
              <w:t>Schéma électrique</w:t>
            </w:r>
            <w:r w:rsidR="00A93BC1">
              <w:rPr>
                <w:b/>
                <w:bCs/>
              </w:rPr>
              <w:t xml:space="preserve"> (SCH)</w:t>
            </w:r>
          </w:p>
        </w:tc>
      </w:tr>
      <w:tr w:rsidR="00E4621F" w:rsidRPr="003D6F5C" w14:paraId="69696F1B" w14:textId="77777777" w:rsidTr="00185668">
        <w:sdt>
          <w:sdtPr>
            <w:id w:val="-173726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0B37088" w14:textId="1E0B799E" w:rsidR="00E4621F" w:rsidRPr="003D6F5C" w:rsidRDefault="003F78A2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91091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EF0C615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10371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5EBE1B5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153E9A93" w14:textId="77777777" w:rsidR="00E4621F" w:rsidRPr="003D6F5C" w:rsidRDefault="00E4621F" w:rsidP="00E4621F">
            <w:r w:rsidRPr="003D6F5C">
              <w:t>Cartouche</w:t>
            </w:r>
          </w:p>
        </w:tc>
        <w:tc>
          <w:tcPr>
            <w:tcW w:w="5381" w:type="dxa"/>
          </w:tcPr>
          <w:p w14:paraId="1DBCA743" w14:textId="77777777" w:rsidR="00E4621F" w:rsidRPr="003D6F5C" w:rsidRDefault="00E4621F" w:rsidP="00E4621F">
            <w:r w:rsidRPr="003D6F5C">
              <w:t xml:space="preserve">Cartouche complet </w:t>
            </w:r>
            <w:r w:rsidR="008E3893">
              <w:t>avec numérotation des pages</w:t>
            </w:r>
          </w:p>
        </w:tc>
      </w:tr>
      <w:tr w:rsidR="00E4621F" w:rsidRPr="003D6F5C" w14:paraId="7FAC21A0" w14:textId="77777777" w:rsidTr="00185668">
        <w:sdt>
          <w:sdtPr>
            <w:id w:val="626114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CD860BD" w14:textId="782F8DA1" w:rsidR="00E4621F" w:rsidRPr="003D6F5C" w:rsidRDefault="003F78A2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2332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403E4C9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91613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46CE0B8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5FF5A352" w14:textId="77777777" w:rsidR="00E4621F" w:rsidRPr="003D6F5C" w:rsidRDefault="00DD2FCF" w:rsidP="00E4621F">
            <w:r w:rsidRPr="003D6F5C">
              <w:t>Repérage</w:t>
            </w:r>
          </w:p>
        </w:tc>
        <w:tc>
          <w:tcPr>
            <w:tcW w:w="5381" w:type="dxa"/>
          </w:tcPr>
          <w:p w14:paraId="6D876EA2" w14:textId="77777777" w:rsidR="00E4621F" w:rsidRPr="003D6F5C" w:rsidRDefault="00DD2FCF" w:rsidP="00E4621F">
            <w:r w:rsidRPr="003D6F5C">
              <w:t>Lettres repères conforme aux normes CEI</w:t>
            </w:r>
            <w:r w:rsidR="000B18B3">
              <w:t xml:space="preserve"> 81346</w:t>
            </w:r>
          </w:p>
        </w:tc>
      </w:tr>
      <w:tr w:rsidR="00E4621F" w:rsidRPr="003D6F5C" w14:paraId="4CE2C05B" w14:textId="77777777" w:rsidTr="00185668">
        <w:sdt>
          <w:sdtPr>
            <w:id w:val="1952815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993032B" w14:textId="6AB1ABFD" w:rsidR="00E4621F" w:rsidRPr="003D6F5C" w:rsidRDefault="003F78A2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27356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7ED4ED4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0539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5F5FC6D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18E19A2C" w14:textId="77777777" w:rsidR="00E4621F" w:rsidRPr="003D6F5C" w:rsidRDefault="00DD2FCF" w:rsidP="00E4621F">
            <w:r w:rsidRPr="003D6F5C">
              <w:t>Symboles</w:t>
            </w:r>
          </w:p>
        </w:tc>
        <w:tc>
          <w:tcPr>
            <w:tcW w:w="5381" w:type="dxa"/>
          </w:tcPr>
          <w:p w14:paraId="21E442C8" w14:textId="77777777" w:rsidR="00E4621F" w:rsidRPr="003D6F5C" w:rsidRDefault="00DD2FCF" w:rsidP="00E4621F">
            <w:r w:rsidRPr="003D6F5C">
              <w:t>Symboles conformes aux normes CEI</w:t>
            </w:r>
            <w:r w:rsidR="000B18B3">
              <w:t xml:space="preserve"> </w:t>
            </w:r>
            <w:r w:rsidR="000B18B3" w:rsidRPr="000B18B3">
              <w:t>60617</w:t>
            </w:r>
          </w:p>
        </w:tc>
      </w:tr>
      <w:tr w:rsidR="00E4621F" w:rsidRPr="003D6F5C" w14:paraId="02FC7780" w14:textId="77777777" w:rsidTr="00185668">
        <w:sdt>
          <w:sdtPr>
            <w:id w:val="59294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1FA4AC3" w14:textId="19756FBC" w:rsidR="00E4621F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4481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A12DD4D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764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0C0B13B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B5C119B" w14:textId="77777777" w:rsidR="00E4621F" w:rsidRPr="003D6F5C" w:rsidRDefault="00340FAE" w:rsidP="00E4621F">
            <w:r w:rsidRPr="003D6F5C">
              <w:t>Textes</w:t>
            </w:r>
          </w:p>
        </w:tc>
        <w:tc>
          <w:tcPr>
            <w:tcW w:w="5381" w:type="dxa"/>
          </w:tcPr>
          <w:p w14:paraId="061C33D0" w14:textId="77777777" w:rsidR="00E4621F" w:rsidRPr="003D6F5C" w:rsidRDefault="00340FAE" w:rsidP="00E4621F">
            <w:r w:rsidRPr="003D6F5C">
              <w:t>Tous les textes lisibles avec deux sens de lecture</w:t>
            </w:r>
          </w:p>
        </w:tc>
      </w:tr>
      <w:tr w:rsidR="00340FAE" w:rsidRPr="003D6F5C" w14:paraId="7EFA3175" w14:textId="77777777" w:rsidTr="00185668">
        <w:sdt>
          <w:sdtPr>
            <w:id w:val="-377856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A81212C" w14:textId="1010F3B2" w:rsidR="00340FAE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83585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6E26D41" w14:textId="77777777" w:rsidR="00340FAE" w:rsidRPr="003D6F5C" w:rsidRDefault="003D6F5C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2753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2786200B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5F882022" w14:textId="77777777" w:rsidR="00340FAE" w:rsidRPr="003D6F5C" w:rsidRDefault="00340FAE" w:rsidP="00340FAE">
            <w:r w:rsidRPr="003D6F5C">
              <w:t>Connexions</w:t>
            </w:r>
          </w:p>
        </w:tc>
        <w:tc>
          <w:tcPr>
            <w:tcW w:w="5381" w:type="dxa"/>
          </w:tcPr>
          <w:p w14:paraId="0445A5E7" w14:textId="77777777" w:rsidR="00340FAE" w:rsidRPr="003D6F5C" w:rsidRDefault="00213520" w:rsidP="00340FAE">
            <w:r>
              <w:t>F</w:t>
            </w:r>
            <w:r w:rsidR="00340FAE" w:rsidRPr="003D6F5C">
              <w:t>ils verticaux ou horizontaux sur une grille de 2.5 mm</w:t>
            </w:r>
          </w:p>
        </w:tc>
      </w:tr>
      <w:tr w:rsidR="00340FAE" w:rsidRPr="003D6F5C" w14:paraId="16E9C4FC" w14:textId="77777777" w:rsidTr="00185668">
        <w:sdt>
          <w:sdtPr>
            <w:id w:val="950439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5F484B97" w14:textId="7C759676" w:rsidR="00340FAE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07748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388C3E2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1419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0CFA1BF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187D04EA" w14:textId="77777777" w:rsidR="00340FAE" w:rsidRPr="003D6F5C" w:rsidRDefault="00340FAE" w:rsidP="00340FAE">
            <w:r w:rsidRPr="003D6F5C">
              <w:t>Exhaustivité</w:t>
            </w:r>
          </w:p>
        </w:tc>
        <w:tc>
          <w:tcPr>
            <w:tcW w:w="5381" w:type="dxa"/>
          </w:tcPr>
          <w:p w14:paraId="0F324766" w14:textId="77777777" w:rsidR="00340FAE" w:rsidRPr="003D6F5C" w:rsidRDefault="00340FAE" w:rsidP="00340FAE">
            <w:r w:rsidRPr="003D6F5C">
              <w:t>Toutes les connexions nécessaires sont présentes</w:t>
            </w:r>
          </w:p>
        </w:tc>
      </w:tr>
      <w:tr w:rsidR="00340FAE" w:rsidRPr="003D6F5C" w14:paraId="0BAC7F47" w14:textId="77777777" w:rsidTr="00185668">
        <w:sdt>
          <w:sdtPr>
            <w:id w:val="-15700250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136C27A" w14:textId="2DB85607" w:rsidR="00340FAE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62548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CCF8E5F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87056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195BA5D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781B522E" w14:textId="77777777" w:rsidR="00340FAE" w:rsidRPr="003D6F5C" w:rsidRDefault="00340FAE" w:rsidP="00340FAE">
            <w:r w:rsidRPr="003D6F5C">
              <w:t>Compilation</w:t>
            </w:r>
          </w:p>
        </w:tc>
        <w:tc>
          <w:tcPr>
            <w:tcW w:w="5381" w:type="dxa"/>
          </w:tcPr>
          <w:p w14:paraId="4B2CAB17" w14:textId="77777777" w:rsidR="00340FAE" w:rsidRPr="003D6F5C" w:rsidRDefault="00340FAE" w:rsidP="00340FAE">
            <w:r w:rsidRPr="003D6F5C">
              <w:t>Le projet compile sans erreurs</w:t>
            </w:r>
          </w:p>
        </w:tc>
      </w:tr>
      <w:tr w:rsidR="003D6F5C" w:rsidRPr="003D6F5C" w14:paraId="315D7BD5" w14:textId="77777777" w:rsidTr="00185668">
        <w:tc>
          <w:tcPr>
            <w:tcW w:w="9062" w:type="dxa"/>
            <w:gridSpan w:val="5"/>
            <w:shd w:val="clear" w:color="auto" w:fill="000000" w:themeFill="text1"/>
          </w:tcPr>
          <w:p w14:paraId="739B8C2C" w14:textId="77777777" w:rsidR="003D6F5C" w:rsidRPr="003D6F5C" w:rsidRDefault="003D6F5C" w:rsidP="00F52FAB">
            <w:pPr>
              <w:pStyle w:val="Sansinterligne"/>
            </w:pPr>
            <w:r w:rsidRPr="00213520">
              <w:rPr>
                <w:b/>
                <w:bCs/>
                <w:color w:val="FFFFFF" w:themeColor="background1"/>
              </w:rPr>
              <w:t>Tracé du circuit imprimé</w:t>
            </w:r>
            <w:r w:rsidR="00A93BC1">
              <w:rPr>
                <w:b/>
                <w:bCs/>
                <w:color w:val="FFFFFF" w:themeColor="background1"/>
              </w:rPr>
              <w:t xml:space="preserve"> (PCB)</w:t>
            </w:r>
          </w:p>
        </w:tc>
      </w:tr>
      <w:tr w:rsidR="00AB6C25" w:rsidRPr="003D6F5C" w14:paraId="5BF53398" w14:textId="77777777" w:rsidTr="00185668">
        <w:sdt>
          <w:sdtPr>
            <w:id w:val="-12259072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6A6459FE" w14:textId="6B7A4A29" w:rsidR="00AB6C25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85572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26DD4748" w14:textId="77777777" w:rsidR="00AB6C25" w:rsidRPr="003D6F5C" w:rsidRDefault="008E3893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579204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2045F1D" w14:textId="77777777" w:rsidR="00AB6C25" w:rsidRPr="003D6F5C" w:rsidRDefault="00AB6C2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4CC199BA" w14:textId="77777777" w:rsidR="00AB6C25" w:rsidRPr="003D6F5C" w:rsidRDefault="00AB6C25" w:rsidP="00AB6C25">
            <w:r w:rsidRPr="003D6F5C">
              <w:t>Cartouche</w:t>
            </w:r>
          </w:p>
        </w:tc>
        <w:tc>
          <w:tcPr>
            <w:tcW w:w="5381" w:type="dxa"/>
          </w:tcPr>
          <w:p w14:paraId="3A334545" w14:textId="77777777" w:rsidR="00AB6C25" w:rsidRPr="003D6F5C" w:rsidRDefault="00AB6C25" w:rsidP="00AB6C25">
            <w:r w:rsidRPr="003D6F5C">
              <w:t xml:space="preserve">Cartouche complet </w:t>
            </w:r>
            <w:r w:rsidR="008E3893">
              <w:t>sans numérotation des pages</w:t>
            </w:r>
          </w:p>
        </w:tc>
      </w:tr>
      <w:tr w:rsidR="00AB6C25" w:rsidRPr="003D6F5C" w14:paraId="355F9A67" w14:textId="77777777" w:rsidTr="00185668">
        <w:sdt>
          <w:sdtPr>
            <w:id w:val="-1052151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68C92BA7" w14:textId="57486E43" w:rsidR="00AB6C25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390576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89C92EB" w14:textId="77777777" w:rsidR="00AB6C25" w:rsidRPr="003D6F5C" w:rsidRDefault="00AB6C2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56098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9BCEE66" w14:textId="77777777" w:rsidR="00AB6C25" w:rsidRPr="003D6F5C" w:rsidRDefault="001B77C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6012C5A0" w14:textId="77777777" w:rsidR="00AB6C25" w:rsidRPr="003D6F5C" w:rsidRDefault="00AB6C25" w:rsidP="008E3893">
            <w:r w:rsidRPr="003D6F5C">
              <w:t>Sérigraphie</w:t>
            </w:r>
          </w:p>
        </w:tc>
        <w:tc>
          <w:tcPr>
            <w:tcW w:w="5381" w:type="dxa"/>
          </w:tcPr>
          <w:p w14:paraId="4B346DA8" w14:textId="77777777" w:rsidR="00AB6C25" w:rsidRPr="003D6F5C" w:rsidRDefault="00AB6C25" w:rsidP="008E3893">
            <w:r w:rsidRPr="003D6F5C">
              <w:t>Tous les textes lisibles avec deux sens de lecture</w:t>
            </w:r>
          </w:p>
        </w:tc>
      </w:tr>
      <w:tr w:rsidR="00873252" w:rsidRPr="003D6F5C" w14:paraId="3DFF09BF" w14:textId="77777777" w:rsidTr="00185668">
        <w:sdt>
          <w:sdtPr>
            <w:id w:val="2084867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FB32920" w14:textId="7B8C2C2C" w:rsidR="00873252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65183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73D83F3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911308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DFBB427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1C3B22D2" w14:textId="77777777" w:rsidR="00873252" w:rsidRPr="003D6F5C" w:rsidRDefault="00873252" w:rsidP="00873252">
            <w:r w:rsidRPr="003D6F5C">
              <w:t>Graphique / mécanique</w:t>
            </w:r>
          </w:p>
        </w:tc>
        <w:tc>
          <w:tcPr>
            <w:tcW w:w="5381" w:type="dxa"/>
          </w:tcPr>
          <w:p w14:paraId="23B3A649" w14:textId="77777777" w:rsidR="00873252" w:rsidRPr="003D6F5C" w:rsidRDefault="00873252" w:rsidP="00873252">
            <w:r w:rsidRPr="003D6F5C">
              <w:t>Retirer la référence de la sérigraphie</w:t>
            </w:r>
          </w:p>
        </w:tc>
      </w:tr>
      <w:tr w:rsidR="00873252" w:rsidRPr="003D6F5C" w14:paraId="3B1D6B84" w14:textId="77777777" w:rsidTr="00185668">
        <w:sdt>
          <w:sdtPr>
            <w:id w:val="-1837214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C25CC4F" w14:textId="5AC18A26" w:rsidR="00873252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06252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11BF06E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752268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7E37E02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D65E899" w14:textId="77777777" w:rsidR="00873252" w:rsidRPr="003D6F5C" w:rsidRDefault="00873252" w:rsidP="00873252">
            <w:r w:rsidRPr="003D6F5C">
              <w:t>Dimensions</w:t>
            </w:r>
          </w:p>
        </w:tc>
        <w:tc>
          <w:tcPr>
            <w:tcW w:w="5381" w:type="dxa"/>
          </w:tcPr>
          <w:p w14:paraId="3998EF34" w14:textId="77777777" w:rsidR="00873252" w:rsidRPr="003D6F5C" w:rsidRDefault="00873252" w:rsidP="00873252">
            <w:r w:rsidRPr="003D6F5C">
              <w:t>Coter le contour mécanique du PCB</w:t>
            </w:r>
          </w:p>
        </w:tc>
      </w:tr>
      <w:tr w:rsidR="00873252" w:rsidRPr="003D6F5C" w14:paraId="4384F0BD" w14:textId="77777777" w:rsidTr="00185668">
        <w:sdt>
          <w:sdtPr>
            <w:id w:val="-1710024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2B287AF" w14:textId="264F96AA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38840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60C3185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521363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CD4995A" w14:textId="551686F5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630BE9F6" w14:textId="77777777" w:rsidR="00873252" w:rsidRPr="003D6F5C" w:rsidRDefault="00873252" w:rsidP="00873252">
            <w:r w:rsidRPr="003D6F5C">
              <w:t>Découplage</w:t>
            </w:r>
          </w:p>
        </w:tc>
        <w:tc>
          <w:tcPr>
            <w:tcW w:w="5381" w:type="dxa"/>
          </w:tcPr>
          <w:p w14:paraId="5B1B5B28" w14:textId="77777777" w:rsidR="00873252" w:rsidRPr="003D6F5C" w:rsidRDefault="00873252" w:rsidP="00873252">
            <w:r w:rsidRPr="003D6F5C">
              <w:t>Capacités de découplages au plus près des composants</w:t>
            </w:r>
          </w:p>
        </w:tc>
      </w:tr>
      <w:tr w:rsidR="00873252" w:rsidRPr="003D6F5C" w14:paraId="4147A3E8" w14:textId="77777777" w:rsidTr="00185668">
        <w:sdt>
          <w:sdtPr>
            <w:id w:val="1224802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5E144904" w14:textId="1925B1B0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041587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B420DCC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268087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01821CD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78D59561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Alimentation</w:t>
            </w:r>
          </w:p>
        </w:tc>
        <w:tc>
          <w:tcPr>
            <w:tcW w:w="5381" w:type="dxa"/>
          </w:tcPr>
          <w:p w14:paraId="34D09743" w14:textId="77777777" w:rsidR="00873252" w:rsidRPr="003D6F5C" w:rsidRDefault="00873252" w:rsidP="00873252">
            <w:r w:rsidRPr="003D6F5C">
              <w:t xml:space="preserve">Plans ou topologie en étoile, éviter les boucles, </w:t>
            </w:r>
            <w:r w:rsidR="00557A45">
              <w:t xml:space="preserve">GND et </w:t>
            </w:r>
            <w:proofErr w:type="spellStart"/>
            <w:r w:rsidR="00557A45">
              <w:t>VCCs</w:t>
            </w:r>
            <w:proofErr w:type="spellEnd"/>
            <w:r w:rsidR="00557A45">
              <w:t xml:space="preserve"> proches, </w:t>
            </w:r>
            <w:r w:rsidRPr="003D6F5C">
              <w:t>largeur adaptée</w:t>
            </w:r>
          </w:p>
        </w:tc>
      </w:tr>
      <w:tr w:rsidR="00873252" w:rsidRPr="003D6F5C" w14:paraId="53DB2BB8" w14:textId="77777777" w:rsidTr="00185668">
        <w:sdt>
          <w:sdtPr>
            <w:id w:val="1753227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467C874" w14:textId="2541577B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08359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C820DCA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2016133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457DDC4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9E38ACF" w14:textId="77777777" w:rsidR="00873252" w:rsidRPr="003D6F5C" w:rsidRDefault="008E3893" w:rsidP="00873252">
            <w:pPr>
              <w:rPr>
                <w:rFonts w:cs="Tahoma"/>
              </w:rPr>
            </w:pPr>
            <w:r>
              <w:t>Routage</w:t>
            </w:r>
          </w:p>
        </w:tc>
        <w:tc>
          <w:tcPr>
            <w:tcW w:w="5381" w:type="dxa"/>
          </w:tcPr>
          <w:p w14:paraId="1951028A" w14:textId="77777777" w:rsidR="00873252" w:rsidRPr="003D6F5C" w:rsidRDefault="00873252" w:rsidP="00873252">
            <w:r w:rsidRPr="003D6F5C">
              <w:t>Angles de 45°, largeur appropriées</w:t>
            </w:r>
            <w:r w:rsidR="00557A45">
              <w:t xml:space="preserve">, minimiser les </w:t>
            </w:r>
            <w:proofErr w:type="spellStart"/>
            <w:r w:rsidR="00557A45">
              <w:t>vias</w:t>
            </w:r>
            <w:proofErr w:type="spellEnd"/>
            <w:r w:rsidR="008E3893">
              <w:t>, plan de masse sous les composants critiques (ex. quartz)</w:t>
            </w:r>
          </w:p>
        </w:tc>
      </w:tr>
      <w:tr w:rsidR="007E6569" w:rsidRPr="003D6F5C" w14:paraId="69269B6D" w14:textId="77777777" w:rsidTr="00185668">
        <w:sdt>
          <w:sdtPr>
            <w:id w:val="7329764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1A29058B" w14:textId="146C7028" w:rsidR="007E6569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00462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2C654DA" w14:textId="77777777" w:rsidR="007E6569" w:rsidRPr="003D6F5C" w:rsidRDefault="007E6569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2059154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DB2013D" w14:textId="77777777" w:rsidR="007E6569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0E67D64" w14:textId="77777777" w:rsidR="007E6569" w:rsidRPr="003D6F5C" w:rsidRDefault="007E6569" w:rsidP="007E6569">
            <w:r w:rsidRPr="003D6F5C">
              <w:t>Tables</w:t>
            </w:r>
          </w:p>
        </w:tc>
        <w:tc>
          <w:tcPr>
            <w:tcW w:w="5381" w:type="dxa"/>
          </w:tcPr>
          <w:p w14:paraId="15654577" w14:textId="77777777" w:rsidR="007E6569" w:rsidRPr="003D6F5C" w:rsidRDefault="007E6569" w:rsidP="007E6569">
            <w:r w:rsidRPr="003D6F5C">
              <w:t>Table des perçages</w:t>
            </w:r>
            <w:r w:rsidR="00213520">
              <w:t xml:space="preserve">, </w:t>
            </w:r>
            <w:r w:rsidR="008E3893">
              <w:t>numérotation</w:t>
            </w:r>
            <w:r w:rsidR="00213520">
              <w:t xml:space="preserve"> des couches cuivre</w:t>
            </w:r>
          </w:p>
        </w:tc>
      </w:tr>
      <w:tr w:rsidR="00873252" w:rsidRPr="003D6F5C" w14:paraId="73615E79" w14:textId="77777777" w:rsidTr="00185668">
        <w:sdt>
          <w:sdtPr>
            <w:id w:val="930852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925A374" w14:textId="7943B746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6550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3FC607A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12230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40DD8CE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242F7F5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Règles de conception</w:t>
            </w:r>
          </w:p>
        </w:tc>
        <w:tc>
          <w:tcPr>
            <w:tcW w:w="5381" w:type="dxa"/>
          </w:tcPr>
          <w:p w14:paraId="7E2F306A" w14:textId="77777777" w:rsidR="00873252" w:rsidRPr="003D6F5C" w:rsidRDefault="00873252" w:rsidP="00873252">
            <w:r w:rsidRPr="003D6F5C">
              <w:t>Contrôle des règles (DRC) sans erreur</w:t>
            </w:r>
          </w:p>
        </w:tc>
      </w:tr>
      <w:tr w:rsidR="00557A45" w:rsidRPr="003D6F5C" w14:paraId="2C47CCAF" w14:textId="77777777" w:rsidTr="00185668">
        <w:tc>
          <w:tcPr>
            <w:tcW w:w="9062" w:type="dxa"/>
            <w:gridSpan w:val="5"/>
            <w:shd w:val="clear" w:color="auto" w:fill="000000" w:themeFill="text1"/>
          </w:tcPr>
          <w:p w14:paraId="79722D7B" w14:textId="77777777" w:rsidR="00557A45" w:rsidRPr="00557A45" w:rsidRDefault="00557A45" w:rsidP="00F52FAB">
            <w:pPr>
              <w:pStyle w:val="Sansinterligne"/>
              <w:rPr>
                <w:b/>
                <w:bCs/>
              </w:rPr>
            </w:pPr>
            <w:r w:rsidRPr="00557A45">
              <w:rPr>
                <w:b/>
                <w:bCs/>
                <w:color w:val="FFFFFF" w:themeColor="background1"/>
              </w:rPr>
              <w:t>Pochoir (stencil</w:t>
            </w:r>
            <w:r w:rsidR="00A93BC1">
              <w:rPr>
                <w:b/>
                <w:bCs/>
                <w:color w:val="FFFFFF" w:themeColor="background1"/>
              </w:rPr>
              <w:t>, inclus dans le PCB</w:t>
            </w:r>
            <w:r w:rsidRPr="00557A45">
              <w:rPr>
                <w:b/>
                <w:bCs/>
                <w:color w:val="FFFFFF" w:themeColor="background1"/>
              </w:rPr>
              <w:t>)</w:t>
            </w:r>
          </w:p>
        </w:tc>
      </w:tr>
      <w:tr w:rsidR="00557A45" w:rsidRPr="003D6F5C" w14:paraId="1BC34A35" w14:textId="77777777" w:rsidTr="00185668">
        <w:sdt>
          <w:sdtPr>
            <w:id w:val="-392898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598418EF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483891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BBD6DFA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297908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D30F1E6" w14:textId="508BD8CD" w:rsidR="00557A45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09BCFBD8" w14:textId="77777777" w:rsidR="00557A45" w:rsidRPr="003D6F5C" w:rsidRDefault="00557A45" w:rsidP="00557A45">
            <w:r>
              <w:t>Calculs</w:t>
            </w:r>
          </w:p>
        </w:tc>
        <w:tc>
          <w:tcPr>
            <w:tcW w:w="5381" w:type="dxa"/>
          </w:tcPr>
          <w:p w14:paraId="3216478A" w14:textId="77777777" w:rsidR="00557A45" w:rsidRPr="003D6F5C" w:rsidRDefault="00557A45" w:rsidP="00557A45">
            <w:r>
              <w:t>Calculs des ratios IPC-7525B sur les pastilles critiques, sélection de l’épaisseur du pochoir</w:t>
            </w:r>
          </w:p>
        </w:tc>
      </w:tr>
      <w:tr w:rsidR="00557A45" w:rsidRPr="003D6F5C" w14:paraId="5C31A07D" w14:textId="77777777" w:rsidTr="00185668">
        <w:sdt>
          <w:sdtPr>
            <w:id w:val="-107920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E029B43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540048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50B222C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104620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72ABABE" w14:textId="69F8C5CD" w:rsidR="00557A45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0D4ACCD0" w14:textId="77777777" w:rsidR="00557A45" w:rsidRPr="003D6F5C" w:rsidRDefault="00557A45" w:rsidP="00557A45">
            <w:r>
              <w:t>Réduction</w:t>
            </w:r>
          </w:p>
        </w:tc>
        <w:tc>
          <w:tcPr>
            <w:tcW w:w="5381" w:type="dxa"/>
          </w:tcPr>
          <w:p w14:paraId="09A00D79" w14:textId="77777777" w:rsidR="00557A45" w:rsidRPr="003D6F5C" w:rsidRDefault="00557A45" w:rsidP="00557A45">
            <w:r>
              <w:t xml:space="preserve">50 </w:t>
            </w:r>
            <w:r>
              <w:rPr>
                <w:rFonts w:cstheme="minorHAnsi"/>
              </w:rPr>
              <w:t>µ</w:t>
            </w:r>
            <w:r>
              <w:t>m ou 10 % ou règle 50/50 pour le fine</w:t>
            </w:r>
            <w:r w:rsidR="00C209FF">
              <w:t>-</w:t>
            </w:r>
            <w:r>
              <w:t>pitch</w:t>
            </w:r>
          </w:p>
        </w:tc>
      </w:tr>
      <w:tr w:rsidR="00557A45" w:rsidRPr="003D6F5C" w14:paraId="4930A6CA" w14:textId="77777777" w:rsidTr="00185668">
        <w:sdt>
          <w:sdtPr>
            <w:id w:val="676155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6E6CAD3" w14:textId="77777777" w:rsidR="00557A45" w:rsidRPr="003D6F5C" w:rsidRDefault="001F5618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13887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F0004AE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594440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EC03CCA" w14:textId="402B90E7" w:rsidR="00557A45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7FE8BFFC" w14:textId="77777777" w:rsidR="00557A45" w:rsidRPr="003D6F5C" w:rsidRDefault="001F5618" w:rsidP="008E3893">
            <w:r>
              <w:t>Arrondi</w:t>
            </w:r>
          </w:p>
        </w:tc>
        <w:tc>
          <w:tcPr>
            <w:tcW w:w="5381" w:type="dxa"/>
          </w:tcPr>
          <w:p w14:paraId="1F1A2601" w14:textId="77777777" w:rsidR="00557A45" w:rsidRPr="003D6F5C" w:rsidRDefault="001F5618" w:rsidP="008E3893">
            <w:r>
              <w:t>Ouvertures arrondies, pas d’angles droits</w:t>
            </w:r>
          </w:p>
        </w:tc>
      </w:tr>
      <w:tr w:rsidR="001F5618" w:rsidRPr="003D6F5C" w14:paraId="2582B116" w14:textId="77777777" w:rsidTr="00185668">
        <w:sdt>
          <w:sdtPr>
            <w:id w:val="856933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6A7B7696" w14:textId="77777777" w:rsidR="001F5618" w:rsidRPr="003D6F5C" w:rsidRDefault="001F5618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077710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D814537" w14:textId="77777777" w:rsidR="001F5618" w:rsidRPr="003D6F5C" w:rsidRDefault="001F5618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507939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34917F7" w14:textId="4FE1AB3D" w:rsidR="001F5618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26290F10" w14:textId="77777777" w:rsidR="001F5618" w:rsidRDefault="001F5618" w:rsidP="001F5618">
            <w:r>
              <w:t>Grandes pastilles</w:t>
            </w:r>
          </w:p>
        </w:tc>
        <w:tc>
          <w:tcPr>
            <w:tcW w:w="5381" w:type="dxa"/>
          </w:tcPr>
          <w:p w14:paraId="1033925D" w14:textId="77777777" w:rsidR="001F5618" w:rsidRDefault="001F5618" w:rsidP="001F5618">
            <w:r>
              <w:t>Réduction ou découpage en carrés (50 % surface)</w:t>
            </w:r>
          </w:p>
        </w:tc>
      </w:tr>
      <w:tr w:rsidR="003D6F5C" w:rsidRPr="003D6F5C" w14:paraId="4F5D25E7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21D04E6B" w14:textId="77777777" w:rsidR="003D6F5C" w:rsidRPr="00213520" w:rsidRDefault="003D6F5C" w:rsidP="008725F5">
            <w:pPr>
              <w:rPr>
                <w:color w:val="FFFFFF" w:themeColor="background1"/>
              </w:rPr>
            </w:pPr>
            <w:r w:rsidRPr="00213520">
              <w:rPr>
                <w:rFonts w:cs="Tahoma"/>
                <w:b/>
                <w:color w:val="FFFFFF" w:themeColor="background1"/>
              </w:rPr>
              <w:t>Assemblage</w:t>
            </w:r>
            <w:r w:rsidR="00A93BC1">
              <w:rPr>
                <w:rFonts w:cs="Tahoma"/>
                <w:b/>
                <w:color w:val="FFFFFF" w:themeColor="background1"/>
              </w:rPr>
              <w:t xml:space="preserve"> (ASY)</w:t>
            </w:r>
          </w:p>
        </w:tc>
      </w:tr>
      <w:tr w:rsidR="001F5618" w:rsidRPr="003D6F5C" w14:paraId="7B370B52" w14:textId="77777777" w:rsidTr="00EC6247">
        <w:sdt>
          <w:sdtPr>
            <w:id w:val="1995216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4383F040" w14:textId="5452C501" w:rsidR="001F5618" w:rsidRPr="003D6F5C" w:rsidRDefault="00CA6FC0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379824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7A49F37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76107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17CE443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6F4DABAA" w14:textId="77777777" w:rsidR="001F5618" w:rsidRPr="003D6F5C" w:rsidRDefault="001F5618" w:rsidP="008E3893">
            <w:r w:rsidRPr="003D6F5C">
              <w:t>Cartouche</w:t>
            </w:r>
          </w:p>
        </w:tc>
        <w:tc>
          <w:tcPr>
            <w:tcW w:w="5381" w:type="dxa"/>
          </w:tcPr>
          <w:p w14:paraId="11BF83FC" w14:textId="77777777" w:rsidR="001F5618" w:rsidRPr="003D6F5C" w:rsidRDefault="001F5618" w:rsidP="008E3893">
            <w:r w:rsidRPr="003D6F5C">
              <w:t xml:space="preserve">Cartouche complet avec </w:t>
            </w:r>
            <w:r w:rsidR="00C209FF">
              <w:t>numérotation des pages</w:t>
            </w:r>
          </w:p>
        </w:tc>
      </w:tr>
      <w:tr w:rsidR="008725F5" w:rsidRPr="003D6F5C" w14:paraId="3F0CF002" w14:textId="77777777" w:rsidTr="00EC6247">
        <w:sdt>
          <w:sdtPr>
            <w:id w:val="-4167859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9BA5283" w14:textId="129B7931" w:rsidR="008725F5" w:rsidRPr="003D6F5C" w:rsidRDefault="00CA6FC0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3237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BFC19AC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79871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2171AA29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099B619" w14:textId="77777777" w:rsidR="008725F5" w:rsidRPr="008E3893" w:rsidRDefault="008725F5" w:rsidP="008E3893">
            <w:r w:rsidRPr="003D6F5C">
              <w:t>Textes</w:t>
            </w:r>
          </w:p>
        </w:tc>
        <w:tc>
          <w:tcPr>
            <w:tcW w:w="5381" w:type="dxa"/>
          </w:tcPr>
          <w:p w14:paraId="43EB9055" w14:textId="77777777" w:rsidR="008725F5" w:rsidRPr="003D6F5C" w:rsidRDefault="008725F5" w:rsidP="008E3893">
            <w:r w:rsidRPr="003D6F5C">
              <w:t>Tous les textes lisibles avec deux sens de lecture</w:t>
            </w:r>
          </w:p>
        </w:tc>
      </w:tr>
      <w:tr w:rsidR="008725F5" w:rsidRPr="003D6F5C" w14:paraId="71EE9000" w14:textId="77777777" w:rsidTr="00EC6247">
        <w:sdt>
          <w:sdtPr>
            <w:id w:val="5789549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6E60627A" w14:textId="7927074C" w:rsidR="008725F5" w:rsidRPr="003D6F5C" w:rsidRDefault="00CA6FC0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55412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2AED5CA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381710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84C566A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739BE48B" w14:textId="77777777" w:rsidR="008725F5" w:rsidRPr="003D6F5C" w:rsidRDefault="008725F5" w:rsidP="008725F5">
            <w:pPr>
              <w:rPr>
                <w:rFonts w:cs="Tahoma"/>
                <w:b/>
              </w:rPr>
            </w:pPr>
            <w:r w:rsidRPr="003D6F5C">
              <w:t>Valeurs</w:t>
            </w:r>
          </w:p>
        </w:tc>
        <w:tc>
          <w:tcPr>
            <w:tcW w:w="5381" w:type="dxa"/>
          </w:tcPr>
          <w:p w14:paraId="3E9B96A2" w14:textId="77777777" w:rsidR="008725F5" w:rsidRPr="003D6F5C" w:rsidRDefault="008725F5" w:rsidP="008725F5">
            <w:r w:rsidRPr="003D6F5C">
              <w:t>La valeur des composants est indiquée sur le dessin</w:t>
            </w:r>
          </w:p>
        </w:tc>
        <w:bookmarkStart w:id="0" w:name="_GoBack"/>
        <w:bookmarkEnd w:id="0"/>
      </w:tr>
      <w:tr w:rsidR="001F5618" w:rsidRPr="003D6F5C" w14:paraId="627DC06D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68175752" w14:textId="77777777" w:rsidR="001F5618" w:rsidRPr="001F5618" w:rsidRDefault="001F5618" w:rsidP="009B6647">
            <w:pPr>
              <w:rPr>
                <w:b/>
                <w:bCs/>
              </w:rPr>
            </w:pPr>
            <w:r>
              <w:rPr>
                <w:b/>
                <w:bCs/>
              </w:rPr>
              <w:t>Liste de pièces (BOM)</w:t>
            </w:r>
          </w:p>
        </w:tc>
      </w:tr>
      <w:tr w:rsidR="00C209FF" w:rsidRPr="003D6F5C" w14:paraId="5497599F" w14:textId="77777777" w:rsidTr="00EC6247">
        <w:sdt>
          <w:sdtPr>
            <w:id w:val="-1881463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D4BF50F" w14:textId="4927D96C" w:rsidR="00C209FF" w:rsidRPr="003D6F5C" w:rsidRDefault="007A4D05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527987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60503A9" w14:textId="5648BC46" w:rsidR="00C209FF" w:rsidRPr="003D6F5C" w:rsidRDefault="007A4D05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3123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96A419C" w14:textId="77777777" w:rsidR="00C209FF" w:rsidRPr="003D6F5C" w:rsidRDefault="00C209FF" w:rsidP="00C209FF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7C63E7FE" w14:textId="77777777" w:rsidR="00C209FF" w:rsidRPr="003D6F5C" w:rsidRDefault="00C209FF" w:rsidP="00C209FF">
            <w:r w:rsidRPr="003D6F5C">
              <w:t>Cartouche</w:t>
            </w:r>
          </w:p>
        </w:tc>
        <w:tc>
          <w:tcPr>
            <w:tcW w:w="5381" w:type="dxa"/>
          </w:tcPr>
          <w:p w14:paraId="1FC7F1E3" w14:textId="77777777" w:rsidR="00C209FF" w:rsidRPr="003D6F5C" w:rsidRDefault="00C209FF" w:rsidP="00C209FF">
            <w:r w:rsidRPr="003D6F5C">
              <w:t xml:space="preserve">Cartouche complet avec </w:t>
            </w:r>
            <w:r>
              <w:t>numérotation des pages</w:t>
            </w:r>
          </w:p>
        </w:tc>
      </w:tr>
      <w:tr w:rsidR="009B6647" w:rsidRPr="003D6F5C" w14:paraId="6630BE69" w14:textId="77777777" w:rsidTr="00EC6247">
        <w:sdt>
          <w:sdtPr>
            <w:id w:val="-14312730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4D55FF87" w14:textId="2F0B5909" w:rsidR="009B6647" w:rsidRPr="003D6F5C" w:rsidRDefault="007A4D05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442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738C4EB" w14:textId="77777777" w:rsidR="009B6647" w:rsidRPr="003D6F5C" w:rsidRDefault="009B6647" w:rsidP="009B6647">
                <w:pPr>
                  <w:jc w:val="center"/>
                </w:pPr>
                <w:r w:rsidRPr="003D6F5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69284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7E75445" w14:textId="77777777" w:rsidR="009B6647" w:rsidRPr="003D6F5C" w:rsidRDefault="009B6647" w:rsidP="009B6647">
                <w:pPr>
                  <w:jc w:val="center"/>
                </w:pPr>
                <w:r w:rsidRPr="003D6F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6098C04B" w14:textId="77777777" w:rsidR="009B6647" w:rsidRPr="003D6F5C" w:rsidRDefault="00C209FF" w:rsidP="009B6647">
            <w:r>
              <w:t>Contenu</w:t>
            </w:r>
          </w:p>
        </w:tc>
        <w:tc>
          <w:tcPr>
            <w:tcW w:w="5381" w:type="dxa"/>
          </w:tcPr>
          <w:p w14:paraId="5F15E64B" w14:textId="77777777" w:rsidR="009B6647" w:rsidRPr="003D6F5C" w:rsidRDefault="009B6647" w:rsidP="009B6647">
            <w:r w:rsidRPr="003D6F5C">
              <w:t xml:space="preserve">Liste à jour, aux normes ETML, groupée </w:t>
            </w:r>
            <w:r w:rsidR="00557A45">
              <w:t>valeur</w:t>
            </w:r>
            <w:r w:rsidR="00C209FF">
              <w:t>, boîtier</w:t>
            </w:r>
          </w:p>
        </w:tc>
      </w:tr>
      <w:tr w:rsidR="001F5618" w:rsidRPr="003D6F5C" w14:paraId="2E493831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7705A2F3" w14:textId="77777777" w:rsidR="001F5618" w:rsidRPr="001F5618" w:rsidRDefault="001F5618" w:rsidP="009B6647">
            <w:pPr>
              <w:rPr>
                <w:b/>
                <w:bCs/>
              </w:rPr>
            </w:pPr>
            <w:r w:rsidRPr="001F5618">
              <w:rPr>
                <w:b/>
                <w:bCs/>
              </w:rPr>
              <w:t>Fichier de placement</w:t>
            </w:r>
            <w:r w:rsidR="00A93BC1">
              <w:rPr>
                <w:b/>
                <w:bCs/>
              </w:rPr>
              <w:t xml:space="preserve"> (PAP)</w:t>
            </w:r>
          </w:p>
        </w:tc>
      </w:tr>
      <w:tr w:rsidR="009B6647" w:rsidRPr="003D6F5C" w14:paraId="3FA0E8D6" w14:textId="77777777" w:rsidTr="00EC6247">
        <w:sdt>
          <w:sdtPr>
            <w:id w:val="-606115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49FD89A4" w14:textId="77777777" w:rsidR="009B6647" w:rsidRPr="003D6F5C" w:rsidRDefault="008E3893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4506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E962A41" w14:textId="77777777" w:rsidR="009B6647" w:rsidRPr="003D6F5C" w:rsidRDefault="009B6647" w:rsidP="009B6647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630284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1DFB2A5" w14:textId="7463C3FF" w:rsidR="009B6647" w:rsidRPr="003D6F5C" w:rsidRDefault="007A4D05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7DD50BCD" w14:textId="77777777" w:rsidR="009B6647" w:rsidRPr="003D6F5C" w:rsidRDefault="009B6647" w:rsidP="009B6647">
            <w:r w:rsidRPr="003D6F5C">
              <w:t>Fichier de placement</w:t>
            </w:r>
          </w:p>
        </w:tc>
        <w:tc>
          <w:tcPr>
            <w:tcW w:w="5381" w:type="dxa"/>
          </w:tcPr>
          <w:p w14:paraId="7132A997" w14:textId="77777777" w:rsidR="009B6647" w:rsidRPr="003D6F5C" w:rsidRDefault="009B6647" w:rsidP="009B6647">
            <w:r w:rsidRPr="003D6F5C">
              <w:t>Placement à jour, aux normes ETML</w:t>
            </w:r>
          </w:p>
        </w:tc>
      </w:tr>
      <w:tr w:rsidR="003D6F5C" w:rsidRPr="003D6F5C" w14:paraId="7DA9F029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1B1131A3" w14:textId="77777777" w:rsidR="003D6F5C" w:rsidRPr="000B18B3" w:rsidRDefault="003D6F5C" w:rsidP="000B18B3">
            <w:pPr>
              <w:rPr>
                <w:b/>
                <w:bCs/>
              </w:rPr>
            </w:pPr>
            <w:r w:rsidRPr="000B18B3">
              <w:rPr>
                <w:b/>
                <w:bCs/>
              </w:rPr>
              <w:t>Dossier de fabrication</w:t>
            </w:r>
            <w:r w:rsidR="00A93BC1">
              <w:rPr>
                <w:b/>
                <w:bCs/>
              </w:rPr>
              <w:t xml:space="preserve"> (</w:t>
            </w:r>
            <w:proofErr w:type="spellStart"/>
            <w:r w:rsidR="00A93BC1">
              <w:rPr>
                <w:b/>
                <w:bCs/>
              </w:rPr>
              <w:t>Manufacturing</w:t>
            </w:r>
            <w:proofErr w:type="spellEnd"/>
            <w:r w:rsidR="00A93BC1">
              <w:rPr>
                <w:b/>
                <w:bCs/>
              </w:rPr>
              <w:t>)</w:t>
            </w:r>
          </w:p>
        </w:tc>
      </w:tr>
      <w:tr w:rsidR="00AB6C25" w:rsidRPr="003D6F5C" w14:paraId="61606517" w14:textId="77777777" w:rsidTr="00EC6247">
        <w:sdt>
          <w:sdtPr>
            <w:id w:val="1587412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B6F4CB4" w14:textId="055D41B8" w:rsidR="00AB6C25" w:rsidRPr="003D6F5C" w:rsidRDefault="007A4D05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4449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7DE804F" w14:textId="77777777" w:rsidR="00AB6C25" w:rsidRPr="003D6F5C" w:rsidRDefault="00AB6C25" w:rsidP="00AB6C25">
                <w:pPr>
                  <w:jc w:val="center"/>
                </w:pPr>
                <w:r w:rsidRPr="003D6F5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817170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2DED5EB2" w14:textId="77777777" w:rsidR="00AB6C25" w:rsidRPr="003D6F5C" w:rsidRDefault="00AB6C25" w:rsidP="00AB6C25">
                <w:pPr>
                  <w:jc w:val="center"/>
                </w:pPr>
                <w:r w:rsidRPr="003D6F5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0656A038" w14:textId="77777777" w:rsidR="00AB6C25" w:rsidRPr="003D6F5C" w:rsidRDefault="009B6647" w:rsidP="00AB6C25">
            <w:pPr>
              <w:rPr>
                <w:rFonts w:cs="Tahoma"/>
                <w:b/>
              </w:rPr>
            </w:pPr>
            <w:r w:rsidRPr="003D6F5C">
              <w:rPr>
                <w:rFonts w:cs="Tahoma"/>
              </w:rPr>
              <w:t xml:space="preserve">Dossier </w:t>
            </w:r>
            <w:r w:rsidR="001F5618">
              <w:rPr>
                <w:rFonts w:cs="Tahoma"/>
              </w:rPr>
              <w:t>Titre_date</w:t>
            </w:r>
            <w:r w:rsidRPr="003D6F5C">
              <w:rPr>
                <w:rFonts w:cs="Tahoma"/>
              </w:rPr>
              <w:t>.zip</w:t>
            </w:r>
          </w:p>
        </w:tc>
        <w:tc>
          <w:tcPr>
            <w:tcW w:w="5381" w:type="dxa"/>
          </w:tcPr>
          <w:p w14:paraId="444D37BF" w14:textId="77777777" w:rsidR="00AB6C25" w:rsidRPr="003D6F5C" w:rsidRDefault="00C209FF" w:rsidP="00AB6C25">
            <w:pPr>
              <w:rPr>
                <w:rFonts w:cs="Tahoma"/>
              </w:rPr>
            </w:pPr>
            <w:r>
              <w:t xml:space="preserve">Couches format </w:t>
            </w:r>
            <w:r w:rsidR="009B6647" w:rsidRPr="003D6F5C">
              <w:t xml:space="preserve">Gerber </w:t>
            </w:r>
            <w:r w:rsidR="009B6647" w:rsidRPr="003D6F5C">
              <w:rPr>
                <w:rFonts w:cs="Tahoma"/>
              </w:rPr>
              <w:t xml:space="preserve">RS-274X et </w:t>
            </w:r>
            <w:r>
              <w:rPr>
                <w:rFonts w:cs="Tahoma"/>
              </w:rPr>
              <w:t xml:space="preserve">perçages </w:t>
            </w:r>
            <w:r w:rsidR="009B6647" w:rsidRPr="003D6F5C">
              <w:rPr>
                <w:rFonts w:cs="Tahoma"/>
              </w:rPr>
              <w:t>NC Drill</w:t>
            </w:r>
          </w:p>
        </w:tc>
      </w:tr>
    </w:tbl>
    <w:p w14:paraId="4A1300DE" w14:textId="77777777" w:rsidR="00095329" w:rsidRPr="003D6F5C" w:rsidRDefault="00095329"/>
    <w:sectPr w:rsidR="00095329" w:rsidRPr="003D6F5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0D4B2" w14:textId="77777777" w:rsidR="00AC6513" w:rsidRDefault="00AC6513" w:rsidP="002B0A5B">
      <w:pPr>
        <w:spacing w:after="0" w:line="240" w:lineRule="auto"/>
      </w:pPr>
      <w:r>
        <w:separator/>
      </w:r>
    </w:p>
  </w:endnote>
  <w:endnote w:type="continuationSeparator" w:id="0">
    <w:p w14:paraId="11FFE73F" w14:textId="77777777" w:rsidR="00AC6513" w:rsidRDefault="00AC6513" w:rsidP="002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8B38E" w14:textId="77777777" w:rsidR="00AC6513" w:rsidRDefault="00AC6513" w:rsidP="002B0A5B">
      <w:pPr>
        <w:spacing w:after="0" w:line="240" w:lineRule="auto"/>
      </w:pPr>
      <w:r>
        <w:separator/>
      </w:r>
    </w:p>
  </w:footnote>
  <w:footnote w:type="continuationSeparator" w:id="0">
    <w:p w14:paraId="0DA2C202" w14:textId="77777777" w:rsidR="00AC6513" w:rsidRDefault="00AC6513" w:rsidP="002B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2405"/>
      <w:gridCol w:w="4253"/>
      <w:gridCol w:w="2404"/>
    </w:tblGrid>
    <w:tr w:rsidR="002B0A5B" w14:paraId="02B138E5" w14:textId="77777777" w:rsidTr="00C76D58">
      <w:tc>
        <w:tcPr>
          <w:tcW w:w="2405" w:type="dxa"/>
          <w:vAlign w:val="center"/>
        </w:tcPr>
        <w:p w14:paraId="5B9280D7" w14:textId="77777777" w:rsidR="002B0A5B" w:rsidRPr="00C76D58" w:rsidRDefault="00C76D58" w:rsidP="002B0A5B">
          <w:pPr>
            <w:jc w:val="center"/>
            <w:rPr>
              <w:rFonts w:ascii="ETML" w:hAnsi="ETML"/>
              <w:sz w:val="40"/>
              <w:szCs w:val="40"/>
            </w:rPr>
          </w:pPr>
          <w:r w:rsidRPr="00C76D58">
            <w:rPr>
              <w:rFonts w:ascii="ETML" w:hAnsi="ETML"/>
              <w:noProof/>
              <w:sz w:val="40"/>
              <w:szCs w:val="40"/>
              <w:lang w:eastAsia="fr-CH"/>
            </w:rPr>
            <w:t>ETML</w:t>
          </w:r>
        </w:p>
      </w:tc>
      <w:tc>
        <w:tcPr>
          <w:tcW w:w="4253" w:type="dxa"/>
          <w:vAlign w:val="center"/>
        </w:tcPr>
        <w:p w14:paraId="1E65A055" w14:textId="77777777" w:rsidR="002B0A5B" w:rsidRPr="002B0A5B" w:rsidRDefault="00E4621F" w:rsidP="002B0A5B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Liste de contrôle </w:t>
          </w:r>
          <w:r w:rsidR="002B0A5B" w:rsidRPr="002B0A5B">
            <w:rPr>
              <w:sz w:val="32"/>
              <w:szCs w:val="32"/>
            </w:rPr>
            <w:t>PCB</w:t>
          </w:r>
        </w:p>
      </w:tc>
      <w:tc>
        <w:tcPr>
          <w:tcW w:w="2404" w:type="dxa"/>
          <w:vAlign w:val="center"/>
        </w:tcPr>
        <w:p w14:paraId="3BC4A9C2" w14:textId="0B63A1B4" w:rsidR="002B0A5B" w:rsidRPr="00D17F11" w:rsidRDefault="002B0A5B" w:rsidP="0044680D">
          <w:pPr>
            <w:jc w:val="center"/>
            <w:rPr>
              <w:sz w:val="18"/>
              <w:szCs w:val="18"/>
            </w:rPr>
          </w:pPr>
          <w:r w:rsidRPr="00D17F11">
            <w:rPr>
              <w:sz w:val="18"/>
              <w:szCs w:val="18"/>
            </w:rPr>
            <w:t xml:space="preserve">Page 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>PAGE   \* MERGEFORMAT</w:instrText>
          </w:r>
          <w:r w:rsidRPr="00D17F11">
            <w:rPr>
              <w:sz w:val="18"/>
              <w:szCs w:val="18"/>
            </w:rPr>
            <w:fldChar w:fldCharType="separate"/>
          </w:r>
          <w:r w:rsidR="007A4D05" w:rsidRPr="007A4D05">
            <w:rPr>
              <w:noProof/>
              <w:sz w:val="18"/>
              <w:szCs w:val="18"/>
              <w:lang w:val="fr-FR"/>
            </w:rPr>
            <w:t>1</w:t>
          </w:r>
          <w:r w:rsidRPr="00D17F11">
            <w:rPr>
              <w:sz w:val="18"/>
              <w:szCs w:val="18"/>
            </w:rPr>
            <w:fldChar w:fldCharType="end"/>
          </w:r>
          <w:r w:rsidR="00E4621F">
            <w:rPr>
              <w:sz w:val="18"/>
              <w:szCs w:val="18"/>
            </w:rPr>
            <w:t>/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 xml:space="preserve"> NUMPAGES   \* MERGEFORMAT </w:instrText>
          </w:r>
          <w:r w:rsidRPr="00D17F11">
            <w:rPr>
              <w:sz w:val="18"/>
              <w:szCs w:val="18"/>
            </w:rPr>
            <w:fldChar w:fldCharType="separate"/>
          </w:r>
          <w:r w:rsidR="007A4D05">
            <w:rPr>
              <w:noProof/>
              <w:sz w:val="18"/>
              <w:szCs w:val="18"/>
            </w:rPr>
            <w:t>1</w:t>
          </w:r>
          <w:r w:rsidRPr="00D17F11">
            <w:rPr>
              <w:sz w:val="18"/>
              <w:szCs w:val="18"/>
            </w:rPr>
            <w:fldChar w:fldCharType="end"/>
          </w:r>
        </w:p>
      </w:tc>
    </w:tr>
  </w:tbl>
  <w:p w14:paraId="63E04C42" w14:textId="77777777" w:rsidR="002B0A5B" w:rsidRPr="00D17F11" w:rsidRDefault="002B0A5B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7D"/>
    <w:rsid w:val="00095329"/>
    <w:rsid w:val="000B18B3"/>
    <w:rsid w:val="00104298"/>
    <w:rsid w:val="00141108"/>
    <w:rsid w:val="001729A9"/>
    <w:rsid w:val="00175F11"/>
    <w:rsid w:val="00185668"/>
    <w:rsid w:val="001B77C3"/>
    <w:rsid w:val="001F5618"/>
    <w:rsid w:val="00213520"/>
    <w:rsid w:val="00262825"/>
    <w:rsid w:val="002734C5"/>
    <w:rsid w:val="002B0A5B"/>
    <w:rsid w:val="00340FAE"/>
    <w:rsid w:val="003C2672"/>
    <w:rsid w:val="003D6F5C"/>
    <w:rsid w:val="003F78A2"/>
    <w:rsid w:val="00411728"/>
    <w:rsid w:val="0044680D"/>
    <w:rsid w:val="00541BCE"/>
    <w:rsid w:val="00557A45"/>
    <w:rsid w:val="005C281C"/>
    <w:rsid w:val="005C752F"/>
    <w:rsid w:val="005E4B1F"/>
    <w:rsid w:val="006A0AC8"/>
    <w:rsid w:val="006C2EF7"/>
    <w:rsid w:val="006D59F1"/>
    <w:rsid w:val="00740DFA"/>
    <w:rsid w:val="007A4D05"/>
    <w:rsid w:val="007B1076"/>
    <w:rsid w:val="007C3E9B"/>
    <w:rsid w:val="007C648B"/>
    <w:rsid w:val="007C656E"/>
    <w:rsid w:val="007E6569"/>
    <w:rsid w:val="0081094E"/>
    <w:rsid w:val="008725F5"/>
    <w:rsid w:val="00873252"/>
    <w:rsid w:val="008A0252"/>
    <w:rsid w:val="008E3893"/>
    <w:rsid w:val="00907064"/>
    <w:rsid w:val="00911919"/>
    <w:rsid w:val="0091290E"/>
    <w:rsid w:val="009B6647"/>
    <w:rsid w:val="009E4A3A"/>
    <w:rsid w:val="009E5792"/>
    <w:rsid w:val="00A55DC6"/>
    <w:rsid w:val="00A63B1D"/>
    <w:rsid w:val="00A93BC1"/>
    <w:rsid w:val="00AB6C25"/>
    <w:rsid w:val="00AB79CD"/>
    <w:rsid w:val="00AC6513"/>
    <w:rsid w:val="00AF0387"/>
    <w:rsid w:val="00B23BA5"/>
    <w:rsid w:val="00B24E0F"/>
    <w:rsid w:val="00B7640C"/>
    <w:rsid w:val="00B9267D"/>
    <w:rsid w:val="00BD6665"/>
    <w:rsid w:val="00BD77E7"/>
    <w:rsid w:val="00C209FF"/>
    <w:rsid w:val="00C76D58"/>
    <w:rsid w:val="00CA6FC0"/>
    <w:rsid w:val="00D17F11"/>
    <w:rsid w:val="00D66F0A"/>
    <w:rsid w:val="00DD2FCF"/>
    <w:rsid w:val="00E1677A"/>
    <w:rsid w:val="00E4621F"/>
    <w:rsid w:val="00EC6247"/>
    <w:rsid w:val="00EF2A88"/>
    <w:rsid w:val="00F16C81"/>
    <w:rsid w:val="00F52FAB"/>
    <w:rsid w:val="00F61D05"/>
    <w:rsid w:val="00F94521"/>
    <w:rsid w:val="00FC629B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8181ED"/>
  <w15:docId w15:val="{F5BA20F2-F01B-434E-A47C-A8451AEC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A5B"/>
  </w:style>
  <w:style w:type="paragraph" w:styleId="Pieddepage">
    <w:name w:val="footer"/>
    <w:basedOn w:val="Normal"/>
    <w:link w:val="Pieddepag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A5B"/>
  </w:style>
  <w:style w:type="paragraph" w:styleId="Textedebulles">
    <w:name w:val="Balloon Text"/>
    <w:basedOn w:val="Normal"/>
    <w:link w:val="TextedebullesCar"/>
    <w:uiPriority w:val="99"/>
    <w:semiHidden/>
    <w:unhideWhenUsed/>
    <w:rsid w:val="001B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C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52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er\ETMLCloud\Education%20Vaud\ETML_ELO%20-%20Modeles\PCB_QC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5" ma:contentTypeDescription="Crée un document." ma:contentTypeScope="" ma:versionID="4f37139f2ce50ec3ac02e3d1ccd0c1ad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91fee7e25855f2cb58de83858d7f3967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0850bd1-b0c5-47a6-bed2-228aa1af165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B1028-D195-4D06-975D-9B1FC94D2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D478AE-E81A-4468-AF78-3462A93979CB}">
  <ds:schemaRefs>
    <ds:schemaRef ds:uri="http://purl.org/dc/elements/1.1/"/>
    <ds:schemaRef ds:uri="dfa80de1-e9bb-4cf2-893d-d06220b3971a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98d92101-24da-4498-9971-a24673344bd8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45F20C-0AC2-435D-9ECE-394BFE4DB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PCB_QCL.dotx</Template>
  <TotalTime>1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Huser</dc:creator>
  <cp:lastModifiedBy>Alyx Vasseur</cp:lastModifiedBy>
  <cp:revision>2</cp:revision>
  <cp:lastPrinted>2018-05-30T08:25:00Z</cp:lastPrinted>
  <dcterms:created xsi:type="dcterms:W3CDTF">2024-03-27T09:10:00Z</dcterms:created>
  <dcterms:modified xsi:type="dcterms:W3CDTF">2024-03-27T09:10:00Z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