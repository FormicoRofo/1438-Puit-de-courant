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B7E5B" w14:textId="474F7139" w:rsidR="00391E75" w:rsidRDefault="0036328B" w:rsidP="00391E75">
      <w:pPr>
        <w:pStyle w:val="Titre"/>
        <w:rPr>
          <w:lang w:val="fr-CH"/>
        </w:rPr>
      </w:pPr>
      <w:r>
        <w:rPr>
          <w:lang w:val="fr-CH"/>
        </w:rPr>
        <w:t>Puit de courant</w:t>
      </w:r>
    </w:p>
    <w:p w14:paraId="367B34F6" w14:textId="77777777" w:rsidR="00391E75" w:rsidRDefault="00391E75" w:rsidP="00391E75"/>
    <w:p w14:paraId="2FAB9B48" w14:textId="77777777" w:rsidR="00391E75" w:rsidRPr="009C19FB" w:rsidRDefault="00391E75" w:rsidP="00391E75">
      <w:pPr>
        <w:rPr>
          <w:b/>
          <w:bCs/>
          <w:sz w:val="28"/>
          <w:szCs w:val="28"/>
        </w:rPr>
      </w:pPr>
      <w:r w:rsidRPr="009C19FB">
        <w:rPr>
          <w:b/>
          <w:bCs/>
          <w:sz w:val="28"/>
          <w:szCs w:val="28"/>
        </w:rPr>
        <w:t>Table des matières</w:t>
      </w:r>
    </w:p>
    <w:p w14:paraId="6570F1CB" w14:textId="77777777" w:rsidR="00391E75" w:rsidRDefault="00391E75" w:rsidP="00391E75"/>
    <w:p w14:paraId="38F8F461" w14:textId="77777777" w:rsidR="00733210"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33882981" w:history="1">
        <w:r w:rsidR="00733210" w:rsidRPr="00B74D43">
          <w:rPr>
            <w:rStyle w:val="Lienhypertexte"/>
            <w:noProof/>
          </w:rPr>
          <w:t>1</w:t>
        </w:r>
        <w:r w:rsidR="00733210">
          <w:rPr>
            <w:rFonts w:asciiTheme="minorHAnsi" w:eastAsiaTheme="minorEastAsia" w:hAnsiTheme="minorHAnsi" w:cstheme="minorBidi"/>
            <w:noProof/>
            <w:lang w:val="fr-CH" w:eastAsia="fr-CH"/>
          </w:rPr>
          <w:tab/>
        </w:r>
        <w:r w:rsidR="00733210" w:rsidRPr="00B74D43">
          <w:rPr>
            <w:rStyle w:val="Lienhypertexte"/>
            <w:noProof/>
          </w:rPr>
          <w:t>Cahier des charges</w:t>
        </w:r>
        <w:r w:rsidR="00733210">
          <w:rPr>
            <w:noProof/>
            <w:webHidden/>
          </w:rPr>
          <w:tab/>
        </w:r>
        <w:r w:rsidR="00733210">
          <w:rPr>
            <w:noProof/>
            <w:webHidden/>
          </w:rPr>
          <w:fldChar w:fldCharType="begin"/>
        </w:r>
        <w:r w:rsidR="00733210">
          <w:rPr>
            <w:noProof/>
            <w:webHidden/>
          </w:rPr>
          <w:instrText xml:space="preserve"> PAGEREF _Toc33882981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1C3FBD7" w14:textId="77777777" w:rsidR="00733210" w:rsidRDefault="0032127B">
      <w:pPr>
        <w:pStyle w:val="TM1"/>
        <w:rPr>
          <w:rFonts w:asciiTheme="minorHAnsi" w:eastAsiaTheme="minorEastAsia" w:hAnsiTheme="minorHAnsi" w:cstheme="minorBidi"/>
          <w:noProof/>
          <w:lang w:val="fr-CH" w:eastAsia="fr-CH"/>
        </w:rPr>
      </w:pPr>
      <w:hyperlink w:anchor="_Toc33882982" w:history="1">
        <w:r w:rsidR="00733210" w:rsidRPr="00B74D43">
          <w:rPr>
            <w:rStyle w:val="Lienhypertexte"/>
            <w:noProof/>
          </w:rPr>
          <w:t>2</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_Toc33882982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6A12F57" w14:textId="77777777" w:rsidR="00733210" w:rsidRDefault="0032127B">
      <w:pPr>
        <w:pStyle w:val="TM1"/>
        <w:rPr>
          <w:rFonts w:asciiTheme="minorHAnsi" w:eastAsiaTheme="minorEastAsia" w:hAnsiTheme="minorHAnsi" w:cstheme="minorBidi"/>
          <w:noProof/>
          <w:lang w:val="fr-CH" w:eastAsia="fr-CH"/>
        </w:rPr>
      </w:pPr>
      <w:hyperlink w:anchor="_Toc33882983" w:history="1">
        <w:r w:rsidR="00733210" w:rsidRPr="00B74D43">
          <w:rPr>
            <w:rStyle w:val="Lienhypertexte"/>
            <w:noProof/>
          </w:rPr>
          <w:t>3</w:t>
        </w:r>
        <w:r w:rsidR="00733210">
          <w:rPr>
            <w:rFonts w:asciiTheme="minorHAnsi" w:eastAsiaTheme="minorEastAsia" w:hAnsiTheme="minorHAnsi" w:cstheme="minorBidi"/>
            <w:noProof/>
            <w:lang w:val="fr-CH" w:eastAsia="fr-CH"/>
          </w:rPr>
          <w:tab/>
        </w:r>
        <w:r w:rsidR="00733210" w:rsidRPr="00B74D43">
          <w:rPr>
            <w:rStyle w:val="Lienhypertexte"/>
            <w:noProof/>
          </w:rPr>
          <w:t>Analyse</w:t>
        </w:r>
        <w:r w:rsidR="00733210">
          <w:rPr>
            <w:noProof/>
            <w:webHidden/>
          </w:rPr>
          <w:tab/>
        </w:r>
        <w:r w:rsidR="00733210">
          <w:rPr>
            <w:noProof/>
            <w:webHidden/>
          </w:rPr>
          <w:fldChar w:fldCharType="begin"/>
        </w:r>
        <w:r w:rsidR="00733210">
          <w:rPr>
            <w:noProof/>
            <w:webHidden/>
          </w:rPr>
          <w:instrText xml:space="preserve"> PAGEREF _Toc33882983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0A1D3FA"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4" w:history="1">
        <w:r w:rsidR="00733210" w:rsidRPr="00B74D43">
          <w:rPr>
            <w:rStyle w:val="Lienhypertexte"/>
            <w:noProof/>
          </w:rPr>
          <w:t>3.1</w:t>
        </w:r>
        <w:r w:rsidR="00733210">
          <w:rPr>
            <w:rFonts w:asciiTheme="minorHAnsi" w:eastAsiaTheme="minorEastAsia" w:hAnsiTheme="minorHAnsi" w:cstheme="minorBidi"/>
            <w:noProof/>
            <w:lang w:val="fr-CH" w:eastAsia="fr-CH"/>
          </w:rPr>
          <w:tab/>
        </w:r>
        <w:r w:rsidR="00733210" w:rsidRPr="00B74D43">
          <w:rPr>
            <w:rStyle w:val="Lienhypertexte"/>
            <w:noProof/>
          </w:rPr>
          <w:t>Analyse de l'existant</w:t>
        </w:r>
        <w:r w:rsidR="00733210">
          <w:rPr>
            <w:noProof/>
            <w:webHidden/>
          </w:rPr>
          <w:tab/>
        </w:r>
        <w:r w:rsidR="00733210">
          <w:rPr>
            <w:noProof/>
            <w:webHidden/>
          </w:rPr>
          <w:fldChar w:fldCharType="begin"/>
        </w:r>
        <w:r w:rsidR="00733210">
          <w:rPr>
            <w:noProof/>
            <w:webHidden/>
          </w:rPr>
          <w:instrText xml:space="preserve"> PAGEREF _Toc33882984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B4E0094"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5" w:history="1">
        <w:r w:rsidR="00733210" w:rsidRPr="00B74D43">
          <w:rPr>
            <w:rStyle w:val="Lienhypertexte"/>
            <w:noProof/>
          </w:rPr>
          <w:t>3.2</w:t>
        </w:r>
        <w:r w:rsidR="00733210">
          <w:rPr>
            <w:rFonts w:asciiTheme="minorHAnsi" w:eastAsiaTheme="minorEastAsia" w:hAnsiTheme="minorHAnsi" w:cstheme="minorBidi"/>
            <w:noProof/>
            <w:lang w:val="fr-CH" w:eastAsia="fr-CH"/>
          </w:rPr>
          <w:tab/>
        </w:r>
        <w:r w:rsidR="00733210" w:rsidRPr="00B74D43">
          <w:rPr>
            <w:rStyle w:val="Lienhypertexte"/>
            <w:noProof/>
          </w:rPr>
          <w:t>Prise de décisions</w:t>
        </w:r>
        <w:r w:rsidR="00733210">
          <w:rPr>
            <w:noProof/>
            <w:webHidden/>
          </w:rPr>
          <w:tab/>
        </w:r>
        <w:r w:rsidR="00733210">
          <w:rPr>
            <w:noProof/>
            <w:webHidden/>
          </w:rPr>
          <w:fldChar w:fldCharType="begin"/>
        </w:r>
        <w:r w:rsidR="00733210">
          <w:rPr>
            <w:noProof/>
            <w:webHidden/>
          </w:rPr>
          <w:instrText xml:space="preserve"> PAGEREF _Toc33882985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A78F0AE" w14:textId="77777777" w:rsidR="00733210" w:rsidRDefault="0032127B">
      <w:pPr>
        <w:pStyle w:val="TM1"/>
        <w:rPr>
          <w:rFonts w:asciiTheme="minorHAnsi" w:eastAsiaTheme="minorEastAsia" w:hAnsiTheme="minorHAnsi" w:cstheme="minorBidi"/>
          <w:noProof/>
          <w:lang w:val="fr-CH" w:eastAsia="fr-CH"/>
        </w:rPr>
      </w:pPr>
      <w:hyperlink w:anchor="_Toc33882986" w:history="1">
        <w:r w:rsidR="00733210" w:rsidRPr="00B74D43">
          <w:rPr>
            <w:rStyle w:val="Lienhypertexte"/>
            <w:noProof/>
          </w:rPr>
          <w:t>4</w:t>
        </w:r>
        <w:r w:rsidR="00733210">
          <w:rPr>
            <w:rFonts w:asciiTheme="minorHAnsi" w:eastAsiaTheme="minorEastAsia" w:hAnsiTheme="minorHAnsi" w:cstheme="minorBidi"/>
            <w:noProof/>
            <w:lang w:val="fr-CH" w:eastAsia="fr-CH"/>
          </w:rPr>
          <w:tab/>
        </w:r>
        <w:r w:rsidR="00733210" w:rsidRPr="00B74D43">
          <w:rPr>
            <w:rStyle w:val="Lienhypertexte"/>
            <w:noProof/>
          </w:rPr>
          <w:t>Conception</w:t>
        </w:r>
        <w:r w:rsidR="00733210">
          <w:rPr>
            <w:noProof/>
            <w:webHidden/>
          </w:rPr>
          <w:tab/>
        </w:r>
        <w:r w:rsidR="00733210">
          <w:rPr>
            <w:noProof/>
            <w:webHidden/>
          </w:rPr>
          <w:fldChar w:fldCharType="begin"/>
        </w:r>
        <w:r w:rsidR="00733210">
          <w:rPr>
            <w:noProof/>
            <w:webHidden/>
          </w:rPr>
          <w:instrText xml:space="preserve"> PAGEREF _Toc33882986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CB5FE8E"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7" w:history="1">
        <w:r w:rsidR="00733210" w:rsidRPr="00B74D43">
          <w:rPr>
            <w:rStyle w:val="Lienhypertexte"/>
            <w:noProof/>
          </w:rPr>
          <w:t>4.1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_Toc33882987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5CF36207"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8" w:history="1">
        <w:r w:rsidR="00733210" w:rsidRPr="00B74D43">
          <w:rPr>
            <w:rStyle w:val="Lienhypertexte"/>
            <w:noProof/>
          </w:rPr>
          <w:t>4.2</w:t>
        </w:r>
        <w:r w:rsidR="00733210">
          <w:rPr>
            <w:rFonts w:asciiTheme="minorHAnsi" w:eastAsiaTheme="minorEastAsia" w:hAnsiTheme="minorHAnsi" w:cstheme="minorBidi"/>
            <w:noProof/>
            <w:lang w:val="fr-CH" w:eastAsia="fr-CH"/>
          </w:rPr>
          <w:tab/>
        </w:r>
        <w:r w:rsidR="00733210" w:rsidRPr="00B74D43">
          <w:rPr>
            <w:rStyle w:val="Lienhypertexte"/>
            <w:noProof/>
          </w:rPr>
          <w:t>Dimensionnement de composants</w:t>
        </w:r>
        <w:r w:rsidR="00733210">
          <w:rPr>
            <w:noProof/>
            <w:webHidden/>
          </w:rPr>
          <w:tab/>
        </w:r>
        <w:r w:rsidR="00733210">
          <w:rPr>
            <w:noProof/>
            <w:webHidden/>
          </w:rPr>
          <w:fldChar w:fldCharType="begin"/>
        </w:r>
        <w:r w:rsidR="00733210">
          <w:rPr>
            <w:noProof/>
            <w:webHidden/>
          </w:rPr>
          <w:instrText xml:space="preserve"> PAGEREF _Toc33882988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0049B96"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89" w:history="1">
        <w:r w:rsidR="00733210" w:rsidRPr="00B74D43">
          <w:rPr>
            <w:rStyle w:val="Lienhypertexte"/>
            <w:noProof/>
          </w:rPr>
          <w:t>4.3</w:t>
        </w:r>
        <w:r w:rsidR="00733210">
          <w:rPr>
            <w:rFonts w:asciiTheme="minorHAnsi" w:eastAsiaTheme="minorEastAsia" w:hAnsiTheme="minorHAnsi" w:cstheme="minorBidi"/>
            <w:noProof/>
            <w:lang w:val="fr-CH" w:eastAsia="fr-CH"/>
          </w:rPr>
          <w:tab/>
        </w:r>
        <w:r w:rsidR="00733210" w:rsidRPr="00B74D43">
          <w:rPr>
            <w:rStyle w:val="Lienhypertexte"/>
            <w:noProof/>
          </w:rPr>
          <w:t>Design de PCB</w:t>
        </w:r>
        <w:r w:rsidR="00733210">
          <w:rPr>
            <w:noProof/>
            <w:webHidden/>
          </w:rPr>
          <w:tab/>
        </w:r>
        <w:r w:rsidR="00733210">
          <w:rPr>
            <w:noProof/>
            <w:webHidden/>
          </w:rPr>
          <w:fldChar w:fldCharType="begin"/>
        </w:r>
        <w:r w:rsidR="00733210">
          <w:rPr>
            <w:noProof/>
            <w:webHidden/>
          </w:rPr>
          <w:instrText xml:space="preserve"> PAGEREF _Toc33882989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BD17254" w14:textId="77777777" w:rsidR="00733210" w:rsidRDefault="0032127B">
      <w:pPr>
        <w:pStyle w:val="TM1"/>
        <w:rPr>
          <w:rFonts w:asciiTheme="minorHAnsi" w:eastAsiaTheme="minorEastAsia" w:hAnsiTheme="minorHAnsi" w:cstheme="minorBidi"/>
          <w:noProof/>
          <w:lang w:val="fr-CH" w:eastAsia="fr-CH"/>
        </w:rPr>
      </w:pPr>
      <w:hyperlink w:anchor="_Toc33882990" w:history="1">
        <w:r w:rsidR="00733210" w:rsidRPr="00B74D43">
          <w:rPr>
            <w:rStyle w:val="Lienhypertexte"/>
            <w:noProof/>
          </w:rPr>
          <w:t>5</w:t>
        </w:r>
        <w:r w:rsidR="00733210">
          <w:rPr>
            <w:rFonts w:asciiTheme="minorHAnsi" w:eastAsiaTheme="minorEastAsia" w:hAnsiTheme="minorHAnsi" w:cstheme="minorBidi"/>
            <w:noProof/>
            <w:lang w:val="fr-CH" w:eastAsia="fr-CH"/>
          </w:rPr>
          <w:tab/>
        </w:r>
        <w:r w:rsidR="00733210" w:rsidRPr="00B74D43">
          <w:rPr>
            <w:rStyle w:val="Lienhypertexte"/>
            <w:noProof/>
          </w:rPr>
          <w:t>Réalisation</w:t>
        </w:r>
        <w:r w:rsidR="00733210">
          <w:rPr>
            <w:noProof/>
            <w:webHidden/>
          </w:rPr>
          <w:tab/>
        </w:r>
        <w:r w:rsidR="00733210">
          <w:rPr>
            <w:noProof/>
            <w:webHidden/>
          </w:rPr>
          <w:fldChar w:fldCharType="begin"/>
        </w:r>
        <w:r w:rsidR="00733210">
          <w:rPr>
            <w:noProof/>
            <w:webHidden/>
          </w:rPr>
          <w:instrText xml:space="preserve"> PAGEREF _Toc33882990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3D1BDA22"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1" w:history="1">
        <w:r w:rsidR="00733210" w:rsidRPr="00B74D43">
          <w:rPr>
            <w:rStyle w:val="Lienhypertexte"/>
            <w:noProof/>
          </w:rPr>
          <w:t>5.1</w:t>
        </w:r>
        <w:r w:rsidR="00733210">
          <w:rPr>
            <w:rFonts w:asciiTheme="minorHAnsi" w:eastAsiaTheme="minorEastAsia" w:hAnsiTheme="minorHAnsi" w:cstheme="minorBidi"/>
            <w:noProof/>
            <w:lang w:val="fr-CH" w:eastAsia="fr-CH"/>
          </w:rPr>
          <w:tab/>
        </w:r>
        <w:r w:rsidR="00733210" w:rsidRPr="00B74D43">
          <w:rPr>
            <w:rStyle w:val="Lienhypertexte"/>
            <w:noProof/>
          </w:rPr>
          <w:t>Instructions de fabrication</w:t>
        </w:r>
        <w:r w:rsidR="00733210">
          <w:rPr>
            <w:noProof/>
            <w:webHidden/>
          </w:rPr>
          <w:tab/>
        </w:r>
        <w:r w:rsidR="00733210">
          <w:rPr>
            <w:noProof/>
            <w:webHidden/>
          </w:rPr>
          <w:fldChar w:fldCharType="begin"/>
        </w:r>
        <w:r w:rsidR="00733210">
          <w:rPr>
            <w:noProof/>
            <w:webHidden/>
          </w:rPr>
          <w:instrText xml:space="preserve"> PAGEREF _Toc33882991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708C14FA"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2" w:history="1">
        <w:r w:rsidR="00733210" w:rsidRPr="00B74D43">
          <w:rPr>
            <w:rStyle w:val="Lienhypertexte"/>
            <w:noProof/>
          </w:rPr>
          <w:t>5.2</w:t>
        </w:r>
        <w:r w:rsidR="00733210">
          <w:rPr>
            <w:rFonts w:asciiTheme="minorHAnsi" w:eastAsiaTheme="minorEastAsia" w:hAnsiTheme="minorHAnsi" w:cstheme="minorBidi"/>
            <w:noProof/>
            <w:lang w:val="fr-CH" w:eastAsia="fr-CH"/>
          </w:rPr>
          <w:tab/>
        </w:r>
        <w:r w:rsidR="00733210" w:rsidRPr="00B74D43">
          <w:rPr>
            <w:rStyle w:val="Lienhypertexte"/>
            <w:noProof/>
          </w:rPr>
          <w:t>Programmation</w:t>
        </w:r>
        <w:r w:rsidR="00733210">
          <w:rPr>
            <w:noProof/>
            <w:webHidden/>
          </w:rPr>
          <w:tab/>
        </w:r>
        <w:r w:rsidR="00733210">
          <w:rPr>
            <w:noProof/>
            <w:webHidden/>
          </w:rPr>
          <w:fldChar w:fldCharType="begin"/>
        </w:r>
        <w:r w:rsidR="00733210">
          <w:rPr>
            <w:noProof/>
            <w:webHidden/>
          </w:rPr>
          <w:instrText xml:space="preserve"> PAGEREF _Toc33882992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90DB7BA"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3" w:history="1">
        <w:r w:rsidR="00733210" w:rsidRPr="00B74D43">
          <w:rPr>
            <w:rStyle w:val="Lienhypertexte"/>
            <w:noProof/>
          </w:rPr>
          <w:t>5.2.1</w:t>
        </w:r>
        <w:r w:rsidR="00733210">
          <w:rPr>
            <w:rFonts w:asciiTheme="minorHAnsi" w:eastAsiaTheme="minorEastAsia" w:hAnsiTheme="minorHAnsi" w:cstheme="minorBidi"/>
            <w:noProof/>
            <w:lang w:val="fr-CH" w:eastAsia="fr-CH"/>
          </w:rPr>
          <w:tab/>
        </w:r>
        <w:r w:rsidR="00733210" w:rsidRPr="00B74D43">
          <w:rPr>
            <w:rStyle w:val="Lienhypertexte"/>
            <w:noProof/>
          </w:rPr>
          <w:t>Algorithmes - Structogrammes</w:t>
        </w:r>
        <w:r w:rsidR="00733210">
          <w:rPr>
            <w:noProof/>
            <w:webHidden/>
          </w:rPr>
          <w:tab/>
        </w:r>
        <w:r w:rsidR="00733210">
          <w:rPr>
            <w:noProof/>
            <w:webHidden/>
          </w:rPr>
          <w:fldChar w:fldCharType="begin"/>
        </w:r>
        <w:r w:rsidR="00733210">
          <w:rPr>
            <w:noProof/>
            <w:webHidden/>
          </w:rPr>
          <w:instrText xml:space="preserve"> PAGEREF _Toc33882993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2E4E2C9E"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4" w:history="1">
        <w:r w:rsidR="00733210" w:rsidRPr="00B74D43">
          <w:rPr>
            <w:rStyle w:val="Lienhypertexte"/>
            <w:noProof/>
          </w:rPr>
          <w:t>5.2.2</w:t>
        </w:r>
        <w:r w:rsidR="00733210">
          <w:rPr>
            <w:rFonts w:asciiTheme="minorHAnsi" w:eastAsiaTheme="minorEastAsia" w:hAnsiTheme="minorHAnsi" w:cstheme="minorBidi"/>
            <w:noProof/>
            <w:lang w:val="fr-CH" w:eastAsia="fr-CH"/>
          </w:rPr>
          <w:tab/>
        </w:r>
        <w:r w:rsidR="00733210" w:rsidRPr="00B74D43">
          <w:rPr>
            <w:rStyle w:val="Lienhypertexte"/>
            <w:noProof/>
          </w:rPr>
          <w:t>Paramétrages du μC</w:t>
        </w:r>
        <w:r w:rsidR="00733210">
          <w:rPr>
            <w:noProof/>
            <w:webHidden/>
          </w:rPr>
          <w:tab/>
        </w:r>
        <w:r w:rsidR="00733210">
          <w:rPr>
            <w:noProof/>
            <w:webHidden/>
          </w:rPr>
          <w:fldChar w:fldCharType="begin"/>
        </w:r>
        <w:r w:rsidR="00733210">
          <w:rPr>
            <w:noProof/>
            <w:webHidden/>
          </w:rPr>
          <w:instrText xml:space="preserve"> PAGEREF _Toc33882994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08127F45"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5" w:history="1">
        <w:r w:rsidR="00733210" w:rsidRPr="00B74D43">
          <w:rPr>
            <w:rStyle w:val="Lienhypertexte"/>
            <w:noProof/>
          </w:rPr>
          <w:t>5.2.3</w:t>
        </w:r>
        <w:r w:rsidR="00733210">
          <w:rPr>
            <w:rFonts w:asciiTheme="minorHAnsi" w:eastAsiaTheme="minorEastAsia" w:hAnsiTheme="minorHAnsi" w:cstheme="minorBidi"/>
            <w:noProof/>
            <w:lang w:val="fr-CH" w:eastAsia="fr-CH"/>
          </w:rPr>
          <w:tab/>
        </w:r>
        <w:r w:rsidR="00733210" w:rsidRPr="00B74D43">
          <w:rPr>
            <w:rStyle w:val="Lienhypertexte"/>
            <w:noProof/>
          </w:rPr>
          <w:t>Astuces de codage</w:t>
        </w:r>
        <w:r w:rsidR="00733210">
          <w:rPr>
            <w:noProof/>
            <w:webHidden/>
          </w:rPr>
          <w:tab/>
        </w:r>
        <w:r w:rsidR="00733210">
          <w:rPr>
            <w:noProof/>
            <w:webHidden/>
          </w:rPr>
          <w:fldChar w:fldCharType="begin"/>
        </w:r>
        <w:r w:rsidR="00733210">
          <w:rPr>
            <w:noProof/>
            <w:webHidden/>
          </w:rPr>
          <w:instrText xml:space="preserve"> PAGEREF _Toc33882995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48A933B0" w14:textId="77777777" w:rsidR="00733210" w:rsidRDefault="0032127B">
      <w:pPr>
        <w:pStyle w:val="TM1"/>
        <w:rPr>
          <w:rFonts w:asciiTheme="minorHAnsi" w:eastAsiaTheme="minorEastAsia" w:hAnsiTheme="minorHAnsi" w:cstheme="minorBidi"/>
          <w:noProof/>
          <w:lang w:val="fr-CH" w:eastAsia="fr-CH"/>
        </w:rPr>
      </w:pPr>
      <w:hyperlink w:anchor="_Toc33882996" w:history="1">
        <w:r w:rsidR="00733210" w:rsidRPr="00B74D43">
          <w:rPr>
            <w:rStyle w:val="Lienhypertexte"/>
            <w:noProof/>
          </w:rPr>
          <w:t>6</w:t>
        </w:r>
        <w:r w:rsidR="00733210">
          <w:rPr>
            <w:rFonts w:asciiTheme="minorHAnsi" w:eastAsiaTheme="minorEastAsia" w:hAnsiTheme="minorHAnsi" w:cstheme="minorBidi"/>
            <w:noProof/>
            <w:lang w:val="fr-CH" w:eastAsia="fr-CH"/>
          </w:rPr>
          <w:tab/>
        </w:r>
        <w:r w:rsidR="00733210" w:rsidRPr="00B74D43">
          <w:rPr>
            <w:rStyle w:val="Lienhypertexte"/>
            <w:noProof/>
          </w:rPr>
          <w:t>Tests</w:t>
        </w:r>
        <w:r w:rsidR="00733210">
          <w:rPr>
            <w:noProof/>
            <w:webHidden/>
          </w:rPr>
          <w:tab/>
        </w:r>
        <w:r w:rsidR="00733210">
          <w:rPr>
            <w:noProof/>
            <w:webHidden/>
          </w:rPr>
          <w:fldChar w:fldCharType="begin"/>
        </w:r>
        <w:r w:rsidR="00733210">
          <w:rPr>
            <w:noProof/>
            <w:webHidden/>
          </w:rPr>
          <w:instrText xml:space="preserve"> PAGEREF _Toc33882996 \h </w:instrText>
        </w:r>
        <w:r w:rsidR="00733210">
          <w:rPr>
            <w:noProof/>
            <w:webHidden/>
          </w:rPr>
        </w:r>
        <w:r w:rsidR="00733210">
          <w:rPr>
            <w:noProof/>
            <w:webHidden/>
          </w:rPr>
          <w:fldChar w:fldCharType="separate"/>
        </w:r>
        <w:r w:rsidR="00733210">
          <w:rPr>
            <w:noProof/>
            <w:webHidden/>
          </w:rPr>
          <w:t>2</w:t>
        </w:r>
        <w:r w:rsidR="00733210">
          <w:rPr>
            <w:noProof/>
            <w:webHidden/>
          </w:rPr>
          <w:fldChar w:fldCharType="end"/>
        </w:r>
      </w:hyperlink>
    </w:p>
    <w:p w14:paraId="1E30B491"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7" w:history="1">
        <w:r w:rsidR="00733210" w:rsidRPr="00B74D43">
          <w:rPr>
            <w:rStyle w:val="Lienhypertexte"/>
            <w:noProof/>
          </w:rPr>
          <w:t>6.1</w:t>
        </w:r>
        <w:r w:rsidR="00733210">
          <w:rPr>
            <w:rFonts w:asciiTheme="minorHAnsi" w:eastAsiaTheme="minorEastAsia" w:hAnsiTheme="minorHAnsi" w:cstheme="minorBidi"/>
            <w:noProof/>
            <w:lang w:val="fr-CH" w:eastAsia="fr-CH"/>
          </w:rPr>
          <w:tab/>
        </w:r>
        <w:r w:rsidR="00733210" w:rsidRPr="00B74D43">
          <w:rPr>
            <w:rStyle w:val="Lienhypertexte"/>
            <w:noProof/>
          </w:rPr>
          <w:t>Mise en service</w:t>
        </w:r>
        <w:r w:rsidR="00733210">
          <w:rPr>
            <w:noProof/>
            <w:webHidden/>
          </w:rPr>
          <w:tab/>
        </w:r>
        <w:r w:rsidR="00733210">
          <w:rPr>
            <w:noProof/>
            <w:webHidden/>
          </w:rPr>
          <w:fldChar w:fldCharType="begin"/>
        </w:r>
        <w:r w:rsidR="00733210">
          <w:rPr>
            <w:noProof/>
            <w:webHidden/>
          </w:rPr>
          <w:instrText xml:space="preserve"> PAGEREF _Toc33882997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D8BD90B"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2998" w:history="1">
        <w:r w:rsidR="00733210" w:rsidRPr="00B74D43">
          <w:rPr>
            <w:rStyle w:val="Lienhypertexte"/>
            <w:noProof/>
          </w:rPr>
          <w:t>6.2</w:t>
        </w:r>
        <w:r w:rsidR="00733210">
          <w:rPr>
            <w:rFonts w:asciiTheme="minorHAnsi" w:eastAsiaTheme="minorEastAsia" w:hAnsiTheme="minorHAnsi" w:cstheme="minorBidi"/>
            <w:noProof/>
            <w:lang w:val="fr-CH" w:eastAsia="fr-CH"/>
          </w:rPr>
          <w:tab/>
        </w:r>
        <w:r w:rsidR="00733210" w:rsidRPr="00B74D43">
          <w:rPr>
            <w:rStyle w:val="Lienhypertexte"/>
            <w:noProof/>
          </w:rPr>
          <w:t>Rapports de mesures</w:t>
        </w:r>
        <w:r w:rsidR="00733210">
          <w:rPr>
            <w:noProof/>
            <w:webHidden/>
          </w:rPr>
          <w:tab/>
        </w:r>
        <w:r w:rsidR="00733210">
          <w:rPr>
            <w:noProof/>
            <w:webHidden/>
          </w:rPr>
          <w:fldChar w:fldCharType="begin"/>
        </w:r>
        <w:r w:rsidR="00733210">
          <w:rPr>
            <w:noProof/>
            <w:webHidden/>
          </w:rPr>
          <w:instrText xml:space="preserve"> PAGEREF _Toc33882998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091267F2"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2999" w:history="1">
        <w:r w:rsidR="00733210" w:rsidRPr="00B74D43">
          <w:rPr>
            <w:rStyle w:val="Lienhypertexte"/>
            <w:noProof/>
          </w:rPr>
          <w:t>6.2.1</w:t>
        </w:r>
        <w:r w:rsidR="00733210">
          <w:rPr>
            <w:rFonts w:asciiTheme="minorHAnsi" w:eastAsiaTheme="minorEastAsia" w:hAnsiTheme="minorHAnsi" w:cstheme="minorBidi"/>
            <w:noProof/>
            <w:lang w:val="fr-CH" w:eastAsia="fr-CH"/>
          </w:rPr>
          <w:tab/>
        </w:r>
        <w:r w:rsidR="00733210" w:rsidRPr="00B74D43">
          <w:rPr>
            <w:rStyle w:val="Lienhypertexte"/>
            <w:noProof/>
          </w:rPr>
          <w:t>But</w:t>
        </w:r>
        <w:r w:rsidR="00733210">
          <w:rPr>
            <w:noProof/>
            <w:webHidden/>
          </w:rPr>
          <w:tab/>
        </w:r>
        <w:r w:rsidR="00733210">
          <w:rPr>
            <w:noProof/>
            <w:webHidden/>
          </w:rPr>
          <w:fldChar w:fldCharType="begin"/>
        </w:r>
        <w:r w:rsidR="00733210">
          <w:rPr>
            <w:noProof/>
            <w:webHidden/>
          </w:rPr>
          <w:instrText xml:space="preserve"> PAGEREF _Toc33882999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2A6670"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0" w:history="1">
        <w:r w:rsidR="00733210" w:rsidRPr="00B74D43">
          <w:rPr>
            <w:rStyle w:val="Lienhypertexte"/>
            <w:noProof/>
          </w:rPr>
          <w:t>6.2.2</w:t>
        </w:r>
        <w:r w:rsidR="00733210">
          <w:rPr>
            <w:rFonts w:asciiTheme="minorHAnsi" w:eastAsiaTheme="minorEastAsia" w:hAnsiTheme="minorHAnsi" w:cstheme="minorBidi"/>
            <w:noProof/>
            <w:lang w:val="fr-CH" w:eastAsia="fr-CH"/>
          </w:rPr>
          <w:tab/>
        </w:r>
        <w:r w:rsidR="00733210" w:rsidRPr="00B74D43">
          <w:rPr>
            <w:rStyle w:val="Lienhypertexte"/>
            <w:noProof/>
          </w:rPr>
          <w:t>Schéma de mesure</w:t>
        </w:r>
        <w:r w:rsidR="00733210">
          <w:rPr>
            <w:noProof/>
            <w:webHidden/>
          </w:rPr>
          <w:tab/>
        </w:r>
        <w:r w:rsidR="00733210">
          <w:rPr>
            <w:noProof/>
            <w:webHidden/>
          </w:rPr>
          <w:fldChar w:fldCharType="begin"/>
        </w:r>
        <w:r w:rsidR="00733210">
          <w:rPr>
            <w:noProof/>
            <w:webHidden/>
          </w:rPr>
          <w:instrText xml:space="preserve"> PAGEREF _Toc33883000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FA8A104"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1" w:history="1">
        <w:r w:rsidR="00733210" w:rsidRPr="00B74D43">
          <w:rPr>
            <w:rStyle w:val="Lienhypertexte"/>
            <w:noProof/>
          </w:rPr>
          <w:t>6.2.3</w:t>
        </w:r>
        <w:r w:rsidR="00733210">
          <w:rPr>
            <w:rFonts w:asciiTheme="minorHAnsi" w:eastAsiaTheme="minorEastAsia" w:hAnsiTheme="minorHAnsi" w:cstheme="minorBidi"/>
            <w:noProof/>
            <w:lang w:val="fr-CH" w:eastAsia="fr-CH"/>
          </w:rPr>
          <w:tab/>
        </w:r>
        <w:r w:rsidR="00733210" w:rsidRPr="00B74D43">
          <w:rPr>
            <w:rStyle w:val="Lienhypertexte"/>
            <w:noProof/>
          </w:rPr>
          <w:t>Liste de matériel</w:t>
        </w:r>
        <w:r w:rsidR="00733210">
          <w:rPr>
            <w:noProof/>
            <w:webHidden/>
          </w:rPr>
          <w:tab/>
        </w:r>
        <w:r w:rsidR="00733210">
          <w:rPr>
            <w:noProof/>
            <w:webHidden/>
          </w:rPr>
          <w:fldChar w:fldCharType="begin"/>
        </w:r>
        <w:r w:rsidR="00733210">
          <w:rPr>
            <w:noProof/>
            <w:webHidden/>
          </w:rPr>
          <w:instrText xml:space="preserve"> PAGEREF _Toc33883001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335F77D"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2" w:history="1">
        <w:r w:rsidR="00733210" w:rsidRPr="00B74D43">
          <w:rPr>
            <w:rStyle w:val="Lienhypertexte"/>
            <w:noProof/>
          </w:rPr>
          <w:t>6.2.4</w:t>
        </w:r>
        <w:r w:rsidR="00733210">
          <w:rPr>
            <w:rFonts w:asciiTheme="minorHAnsi" w:eastAsiaTheme="minorEastAsia" w:hAnsiTheme="minorHAnsi" w:cstheme="minorBidi"/>
            <w:noProof/>
            <w:lang w:val="fr-CH" w:eastAsia="fr-CH"/>
          </w:rPr>
          <w:tab/>
        </w:r>
        <w:r w:rsidR="00733210" w:rsidRPr="00B74D43">
          <w:rPr>
            <w:rStyle w:val="Lienhypertexte"/>
            <w:noProof/>
          </w:rPr>
          <w:t>Tableau de mesure</w:t>
        </w:r>
        <w:r w:rsidR="00733210">
          <w:rPr>
            <w:noProof/>
            <w:webHidden/>
          </w:rPr>
          <w:tab/>
        </w:r>
        <w:r w:rsidR="00733210">
          <w:rPr>
            <w:noProof/>
            <w:webHidden/>
          </w:rPr>
          <w:fldChar w:fldCharType="begin"/>
        </w:r>
        <w:r w:rsidR="00733210">
          <w:rPr>
            <w:noProof/>
            <w:webHidden/>
          </w:rPr>
          <w:instrText xml:space="preserve"> PAGEREF _Toc33883002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18643281" w14:textId="77777777" w:rsidR="00733210" w:rsidRDefault="0032127B">
      <w:pPr>
        <w:pStyle w:val="TM3"/>
        <w:tabs>
          <w:tab w:val="left" w:pos="1320"/>
          <w:tab w:val="right" w:leader="dot" w:pos="9911"/>
        </w:tabs>
        <w:rPr>
          <w:rFonts w:asciiTheme="minorHAnsi" w:eastAsiaTheme="minorEastAsia" w:hAnsiTheme="minorHAnsi" w:cstheme="minorBidi"/>
          <w:noProof/>
          <w:lang w:val="fr-CH" w:eastAsia="fr-CH"/>
        </w:rPr>
      </w:pPr>
      <w:hyperlink w:anchor="_Toc33883003" w:history="1">
        <w:r w:rsidR="00733210" w:rsidRPr="00B74D43">
          <w:rPr>
            <w:rStyle w:val="Lienhypertexte"/>
            <w:noProof/>
          </w:rPr>
          <w:t>6.2.5</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_Toc33883003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56F24C43"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4" w:history="1">
        <w:r w:rsidR="00733210" w:rsidRPr="00B74D43">
          <w:rPr>
            <w:rStyle w:val="Lienhypertexte"/>
            <w:noProof/>
          </w:rPr>
          <w:t>6.3</w:t>
        </w:r>
        <w:r w:rsidR="00733210">
          <w:rPr>
            <w:rFonts w:asciiTheme="minorHAnsi" w:eastAsiaTheme="minorEastAsia" w:hAnsiTheme="minorHAnsi" w:cstheme="minorBidi"/>
            <w:noProof/>
            <w:lang w:val="fr-CH" w:eastAsia="fr-CH"/>
          </w:rPr>
          <w:tab/>
        </w:r>
        <w:r w:rsidR="00733210" w:rsidRPr="00B74D43">
          <w:rPr>
            <w:rStyle w:val="Lienhypertexte"/>
            <w:noProof/>
          </w:rPr>
          <w:t>Évaluation du projet</w:t>
        </w:r>
        <w:r w:rsidR="00733210">
          <w:rPr>
            <w:noProof/>
            <w:webHidden/>
          </w:rPr>
          <w:tab/>
        </w:r>
        <w:r w:rsidR="00733210">
          <w:rPr>
            <w:noProof/>
            <w:webHidden/>
          </w:rPr>
          <w:fldChar w:fldCharType="begin"/>
        </w:r>
        <w:r w:rsidR="00733210">
          <w:rPr>
            <w:noProof/>
            <w:webHidden/>
          </w:rPr>
          <w:instrText xml:space="preserve"> PAGEREF _Toc33883004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8649888"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5" w:history="1">
        <w:r w:rsidR="00733210" w:rsidRPr="00B74D43">
          <w:rPr>
            <w:rStyle w:val="Lienhypertexte"/>
            <w:noProof/>
          </w:rPr>
          <w:t>6.4</w:t>
        </w:r>
        <w:r w:rsidR="00733210">
          <w:rPr>
            <w:rFonts w:asciiTheme="minorHAnsi" w:eastAsiaTheme="minorEastAsia" w:hAnsiTheme="minorHAnsi" w:cstheme="minorBidi"/>
            <w:noProof/>
            <w:lang w:val="fr-CH" w:eastAsia="fr-CH"/>
          </w:rPr>
          <w:tab/>
        </w:r>
        <w:r w:rsidR="00733210" w:rsidRPr="00B74D43">
          <w:rPr>
            <w:rStyle w:val="Lienhypertexte"/>
            <w:noProof/>
          </w:rPr>
          <w:t>État d'avancement du projet</w:t>
        </w:r>
        <w:r w:rsidR="00733210">
          <w:rPr>
            <w:noProof/>
            <w:webHidden/>
          </w:rPr>
          <w:tab/>
        </w:r>
        <w:r w:rsidR="00733210">
          <w:rPr>
            <w:noProof/>
            <w:webHidden/>
          </w:rPr>
          <w:fldChar w:fldCharType="begin"/>
        </w:r>
        <w:r w:rsidR="00733210">
          <w:rPr>
            <w:noProof/>
            <w:webHidden/>
          </w:rPr>
          <w:instrText xml:space="preserve"> PAGEREF _Toc33883005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363C6C5A"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6" w:history="1">
        <w:r w:rsidR="00733210" w:rsidRPr="00B74D43">
          <w:rPr>
            <w:rStyle w:val="Lienhypertexte"/>
            <w:noProof/>
          </w:rPr>
          <w:t>6.5</w:t>
        </w:r>
        <w:r w:rsidR="00733210">
          <w:rPr>
            <w:rFonts w:asciiTheme="minorHAnsi" w:eastAsiaTheme="minorEastAsia" w:hAnsiTheme="minorHAnsi" w:cstheme="minorBidi"/>
            <w:noProof/>
            <w:lang w:val="fr-CH" w:eastAsia="fr-CH"/>
          </w:rPr>
          <w:tab/>
        </w:r>
        <w:r w:rsidR="00733210" w:rsidRPr="00B74D43">
          <w:rPr>
            <w:rStyle w:val="Lienhypertexte"/>
            <w:noProof/>
          </w:rPr>
          <w:t>Travaux restants à effectuer</w:t>
        </w:r>
        <w:r w:rsidR="00733210">
          <w:rPr>
            <w:noProof/>
            <w:webHidden/>
          </w:rPr>
          <w:tab/>
        </w:r>
        <w:r w:rsidR="00733210">
          <w:rPr>
            <w:noProof/>
            <w:webHidden/>
          </w:rPr>
          <w:fldChar w:fldCharType="begin"/>
        </w:r>
        <w:r w:rsidR="00733210">
          <w:rPr>
            <w:noProof/>
            <w:webHidden/>
          </w:rPr>
          <w:instrText xml:space="preserve"> PAGEREF _Toc33883006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47159575"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07" w:history="1">
        <w:r w:rsidR="00733210" w:rsidRPr="00B74D43">
          <w:rPr>
            <w:rStyle w:val="Lienhypertexte"/>
            <w:noProof/>
          </w:rPr>
          <w:t>6.6</w:t>
        </w:r>
        <w:r w:rsidR="00733210">
          <w:rPr>
            <w:rFonts w:asciiTheme="minorHAnsi" w:eastAsiaTheme="minorEastAsia" w:hAnsiTheme="minorHAnsi" w:cstheme="minorBidi"/>
            <w:noProof/>
            <w:lang w:val="fr-CH" w:eastAsia="fr-CH"/>
          </w:rPr>
          <w:tab/>
        </w:r>
        <w:r w:rsidR="00733210" w:rsidRPr="00B74D43">
          <w:rPr>
            <w:rStyle w:val="Lienhypertexte"/>
            <w:noProof/>
          </w:rPr>
          <w:t>Améliorations</w:t>
        </w:r>
        <w:r w:rsidR="00733210">
          <w:rPr>
            <w:noProof/>
            <w:webHidden/>
          </w:rPr>
          <w:tab/>
        </w:r>
        <w:r w:rsidR="00733210">
          <w:rPr>
            <w:noProof/>
            <w:webHidden/>
          </w:rPr>
          <w:fldChar w:fldCharType="begin"/>
        </w:r>
        <w:r w:rsidR="00733210">
          <w:rPr>
            <w:noProof/>
            <w:webHidden/>
          </w:rPr>
          <w:instrText xml:space="preserve"> PAGEREF _Toc33883007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22137E66" w14:textId="77777777" w:rsidR="00733210" w:rsidRDefault="0032127B">
      <w:pPr>
        <w:pStyle w:val="TM1"/>
        <w:rPr>
          <w:rFonts w:asciiTheme="minorHAnsi" w:eastAsiaTheme="minorEastAsia" w:hAnsiTheme="minorHAnsi" w:cstheme="minorBidi"/>
          <w:noProof/>
          <w:lang w:val="fr-CH" w:eastAsia="fr-CH"/>
        </w:rPr>
      </w:pPr>
      <w:hyperlink w:anchor="_Toc33883008" w:history="1">
        <w:r w:rsidR="00733210" w:rsidRPr="00B74D43">
          <w:rPr>
            <w:rStyle w:val="Lienhypertexte"/>
            <w:noProof/>
          </w:rPr>
          <w:t>7</w:t>
        </w:r>
        <w:r w:rsidR="00733210">
          <w:rPr>
            <w:rFonts w:asciiTheme="minorHAnsi" w:eastAsiaTheme="minorEastAsia" w:hAnsiTheme="minorHAnsi" w:cstheme="minorBidi"/>
            <w:noProof/>
            <w:lang w:val="fr-CH" w:eastAsia="fr-CH"/>
          </w:rPr>
          <w:tab/>
        </w:r>
        <w:r w:rsidR="00733210" w:rsidRPr="00B74D43">
          <w:rPr>
            <w:rStyle w:val="Lienhypertexte"/>
            <w:noProof/>
          </w:rPr>
          <w:t>Conclusion</w:t>
        </w:r>
        <w:r w:rsidR="00733210">
          <w:rPr>
            <w:noProof/>
            <w:webHidden/>
          </w:rPr>
          <w:tab/>
        </w:r>
        <w:r w:rsidR="00733210">
          <w:rPr>
            <w:noProof/>
            <w:webHidden/>
          </w:rPr>
          <w:fldChar w:fldCharType="begin"/>
        </w:r>
        <w:r w:rsidR="00733210">
          <w:rPr>
            <w:noProof/>
            <w:webHidden/>
          </w:rPr>
          <w:instrText xml:space="preserve"> PAGEREF _Toc33883008 \h </w:instrText>
        </w:r>
        <w:r w:rsidR="00733210">
          <w:rPr>
            <w:noProof/>
            <w:webHidden/>
          </w:rPr>
        </w:r>
        <w:r w:rsidR="00733210">
          <w:rPr>
            <w:noProof/>
            <w:webHidden/>
          </w:rPr>
          <w:fldChar w:fldCharType="separate"/>
        </w:r>
        <w:r w:rsidR="00733210">
          <w:rPr>
            <w:noProof/>
            <w:webHidden/>
          </w:rPr>
          <w:t>3</w:t>
        </w:r>
        <w:r w:rsidR="00733210">
          <w:rPr>
            <w:noProof/>
            <w:webHidden/>
          </w:rPr>
          <w:fldChar w:fldCharType="end"/>
        </w:r>
      </w:hyperlink>
    </w:p>
    <w:p w14:paraId="60E4E12D" w14:textId="77777777" w:rsidR="00733210" w:rsidRDefault="0032127B">
      <w:pPr>
        <w:pStyle w:val="TM1"/>
        <w:tabs>
          <w:tab w:val="left" w:pos="1320"/>
        </w:tabs>
        <w:rPr>
          <w:rFonts w:asciiTheme="minorHAnsi" w:eastAsiaTheme="minorEastAsia" w:hAnsiTheme="minorHAnsi" w:cstheme="minorBidi"/>
          <w:noProof/>
          <w:lang w:val="fr-CH" w:eastAsia="fr-CH"/>
        </w:rPr>
      </w:pPr>
      <w:hyperlink w:anchor="_Toc33883009" w:history="1">
        <w:r w:rsidR="00733210" w:rsidRPr="00B74D43">
          <w:rPr>
            <w:rStyle w:val="Lienhypertexte"/>
            <w:noProof/>
          </w:rPr>
          <w:t>Annexe A</w:t>
        </w:r>
        <w:r w:rsidR="00733210">
          <w:rPr>
            <w:rFonts w:asciiTheme="minorHAnsi" w:eastAsiaTheme="minorEastAsia" w:hAnsiTheme="minorHAnsi" w:cstheme="minorBidi"/>
            <w:noProof/>
            <w:lang w:val="fr-CH" w:eastAsia="fr-CH"/>
          </w:rPr>
          <w:tab/>
        </w:r>
        <w:r w:rsidR="00733210" w:rsidRPr="00B74D43">
          <w:rPr>
            <w:rStyle w:val="Lienhypertexte"/>
            <w:noProof/>
          </w:rPr>
          <w:t>Planification</w:t>
        </w:r>
        <w:r w:rsidR="00733210">
          <w:rPr>
            <w:noProof/>
            <w:webHidden/>
          </w:rPr>
          <w:tab/>
        </w:r>
        <w:r w:rsidR="00733210">
          <w:rPr>
            <w:noProof/>
            <w:webHidden/>
          </w:rPr>
          <w:fldChar w:fldCharType="begin"/>
        </w:r>
        <w:r w:rsidR="00733210">
          <w:rPr>
            <w:noProof/>
            <w:webHidden/>
          </w:rPr>
          <w:instrText xml:space="preserve"> PAGEREF _Toc33883009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9F582F"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0" w:history="1">
        <w:r w:rsidR="00733210" w:rsidRPr="00B74D43">
          <w:rPr>
            <w:rStyle w:val="Lienhypertexte"/>
            <w:noProof/>
          </w:rPr>
          <w:t>A.1</w:t>
        </w:r>
        <w:r w:rsidR="00733210">
          <w:rPr>
            <w:rFonts w:asciiTheme="minorHAnsi" w:eastAsiaTheme="minorEastAsia" w:hAnsiTheme="minorHAnsi" w:cstheme="minorBidi"/>
            <w:noProof/>
            <w:lang w:val="fr-CH" w:eastAsia="fr-CH"/>
          </w:rPr>
          <w:tab/>
        </w:r>
        <w:r w:rsidR="00733210" w:rsidRPr="00B74D43">
          <w:rPr>
            <w:rStyle w:val="Lienhypertexte"/>
            <w:noProof/>
          </w:rPr>
          <w:t>Journal de travail</w:t>
        </w:r>
        <w:r w:rsidR="00733210">
          <w:rPr>
            <w:noProof/>
            <w:webHidden/>
          </w:rPr>
          <w:tab/>
        </w:r>
        <w:r w:rsidR="00733210">
          <w:rPr>
            <w:noProof/>
            <w:webHidden/>
          </w:rPr>
          <w:fldChar w:fldCharType="begin"/>
        </w:r>
        <w:r w:rsidR="00733210">
          <w:rPr>
            <w:noProof/>
            <w:webHidden/>
          </w:rPr>
          <w:instrText xml:space="preserve"> PAGEREF _Toc33883010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4706DEF0" w14:textId="77777777" w:rsidR="00733210" w:rsidRDefault="0032127B">
      <w:pPr>
        <w:pStyle w:val="TM1"/>
        <w:tabs>
          <w:tab w:val="left" w:pos="1320"/>
        </w:tabs>
        <w:rPr>
          <w:rFonts w:asciiTheme="minorHAnsi" w:eastAsiaTheme="minorEastAsia" w:hAnsiTheme="minorHAnsi" w:cstheme="minorBidi"/>
          <w:noProof/>
          <w:lang w:val="fr-CH" w:eastAsia="fr-CH"/>
        </w:rPr>
      </w:pPr>
      <w:hyperlink w:anchor="_Toc33883011" w:history="1">
        <w:r w:rsidR="00733210" w:rsidRPr="00B74D43">
          <w:rPr>
            <w:rStyle w:val="Lienhypertexte"/>
            <w:noProof/>
          </w:rPr>
          <w:t>Annexe B</w:t>
        </w:r>
        <w:r w:rsidR="00733210">
          <w:rPr>
            <w:rFonts w:asciiTheme="minorHAnsi" w:eastAsiaTheme="minorEastAsia" w:hAnsiTheme="minorHAnsi" w:cstheme="minorBidi"/>
            <w:noProof/>
            <w:lang w:val="fr-CH" w:eastAsia="fr-CH"/>
          </w:rPr>
          <w:tab/>
        </w:r>
        <w:r w:rsidR="00733210" w:rsidRPr="00B74D43">
          <w:rPr>
            <w:rStyle w:val="Lienhypertexte"/>
            <w:noProof/>
          </w:rPr>
          <w:t>Documents de production</w:t>
        </w:r>
        <w:r w:rsidR="00733210">
          <w:rPr>
            <w:noProof/>
            <w:webHidden/>
          </w:rPr>
          <w:tab/>
        </w:r>
        <w:r w:rsidR="00733210">
          <w:rPr>
            <w:noProof/>
            <w:webHidden/>
          </w:rPr>
          <w:fldChar w:fldCharType="begin"/>
        </w:r>
        <w:r w:rsidR="00733210">
          <w:rPr>
            <w:noProof/>
            <w:webHidden/>
          </w:rPr>
          <w:instrText xml:space="preserve"> PAGEREF _Toc33883011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6DA36B2F"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2" w:history="1">
        <w:r w:rsidR="00733210" w:rsidRPr="00B74D43">
          <w:rPr>
            <w:rStyle w:val="Lienhypertexte"/>
            <w:noProof/>
          </w:rPr>
          <w:t>B.1</w:t>
        </w:r>
        <w:r w:rsidR="00733210">
          <w:rPr>
            <w:rFonts w:asciiTheme="minorHAnsi" w:eastAsiaTheme="minorEastAsia" w:hAnsiTheme="minorHAnsi" w:cstheme="minorBidi"/>
            <w:noProof/>
            <w:lang w:val="fr-CH" w:eastAsia="fr-CH"/>
          </w:rPr>
          <w:tab/>
        </w:r>
        <w:r w:rsidR="00733210" w:rsidRPr="00B74D43">
          <w:rPr>
            <w:rStyle w:val="Lienhypertexte"/>
            <w:noProof/>
          </w:rPr>
          <w:t>Schémas</w:t>
        </w:r>
        <w:r w:rsidR="00733210">
          <w:rPr>
            <w:noProof/>
            <w:webHidden/>
          </w:rPr>
          <w:tab/>
        </w:r>
        <w:r w:rsidR="00733210">
          <w:rPr>
            <w:noProof/>
            <w:webHidden/>
          </w:rPr>
          <w:fldChar w:fldCharType="begin"/>
        </w:r>
        <w:r w:rsidR="00733210">
          <w:rPr>
            <w:noProof/>
            <w:webHidden/>
          </w:rPr>
          <w:instrText xml:space="preserve"> PAGEREF _Toc33883012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3153EDA6"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3" w:history="1">
        <w:r w:rsidR="00733210" w:rsidRPr="00B74D43">
          <w:rPr>
            <w:rStyle w:val="Lienhypertexte"/>
            <w:noProof/>
          </w:rPr>
          <w:t>B.2</w:t>
        </w:r>
        <w:r w:rsidR="00733210">
          <w:rPr>
            <w:rFonts w:asciiTheme="minorHAnsi" w:eastAsiaTheme="minorEastAsia" w:hAnsiTheme="minorHAnsi" w:cstheme="minorBidi"/>
            <w:noProof/>
            <w:lang w:val="fr-CH" w:eastAsia="fr-CH"/>
          </w:rPr>
          <w:tab/>
        </w:r>
        <w:r w:rsidR="00733210" w:rsidRPr="00B74D43">
          <w:rPr>
            <w:rStyle w:val="Lienhypertexte"/>
            <w:noProof/>
          </w:rPr>
          <w:t>Plan d'implantation</w:t>
        </w:r>
        <w:r w:rsidR="00733210">
          <w:rPr>
            <w:noProof/>
            <w:webHidden/>
          </w:rPr>
          <w:tab/>
        </w:r>
        <w:r w:rsidR="00733210">
          <w:rPr>
            <w:noProof/>
            <w:webHidden/>
          </w:rPr>
          <w:fldChar w:fldCharType="begin"/>
        </w:r>
        <w:r w:rsidR="00733210">
          <w:rPr>
            <w:noProof/>
            <w:webHidden/>
          </w:rPr>
          <w:instrText xml:space="preserve"> PAGEREF _Toc33883013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7BD0D1A4" w14:textId="77777777" w:rsidR="00733210" w:rsidRDefault="0032127B">
      <w:pPr>
        <w:pStyle w:val="TM2"/>
        <w:tabs>
          <w:tab w:val="left" w:pos="880"/>
          <w:tab w:val="right" w:leader="dot" w:pos="9911"/>
        </w:tabs>
        <w:rPr>
          <w:rFonts w:asciiTheme="minorHAnsi" w:eastAsiaTheme="minorEastAsia" w:hAnsiTheme="minorHAnsi" w:cstheme="minorBidi"/>
          <w:noProof/>
          <w:lang w:val="fr-CH" w:eastAsia="fr-CH"/>
        </w:rPr>
      </w:pPr>
      <w:hyperlink w:anchor="_Toc33883014" w:history="1">
        <w:r w:rsidR="00733210" w:rsidRPr="00B74D43">
          <w:rPr>
            <w:rStyle w:val="Lienhypertexte"/>
            <w:noProof/>
          </w:rPr>
          <w:t>B.3</w:t>
        </w:r>
        <w:r w:rsidR="00733210">
          <w:rPr>
            <w:rFonts w:asciiTheme="minorHAnsi" w:eastAsiaTheme="minorEastAsia" w:hAnsiTheme="minorHAnsi" w:cstheme="minorBidi"/>
            <w:noProof/>
            <w:lang w:val="fr-CH" w:eastAsia="fr-CH"/>
          </w:rPr>
          <w:tab/>
        </w:r>
        <w:r w:rsidR="00733210" w:rsidRPr="00B74D43">
          <w:rPr>
            <w:rStyle w:val="Lienhypertexte"/>
            <w:noProof/>
          </w:rPr>
          <w:t>Liste de pièces</w:t>
        </w:r>
        <w:r w:rsidR="00733210">
          <w:rPr>
            <w:noProof/>
            <w:webHidden/>
          </w:rPr>
          <w:tab/>
        </w:r>
        <w:r w:rsidR="00733210">
          <w:rPr>
            <w:noProof/>
            <w:webHidden/>
          </w:rPr>
          <w:fldChar w:fldCharType="begin"/>
        </w:r>
        <w:r w:rsidR="00733210">
          <w:rPr>
            <w:noProof/>
            <w:webHidden/>
          </w:rPr>
          <w:instrText xml:space="preserve"> PAGEREF _Toc33883014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150786B4" w14:textId="77777777" w:rsidR="00733210" w:rsidRDefault="0032127B">
      <w:pPr>
        <w:pStyle w:val="TM1"/>
        <w:tabs>
          <w:tab w:val="left" w:pos="1320"/>
        </w:tabs>
        <w:rPr>
          <w:rFonts w:asciiTheme="minorHAnsi" w:eastAsiaTheme="minorEastAsia" w:hAnsiTheme="minorHAnsi" w:cstheme="minorBidi"/>
          <w:noProof/>
          <w:lang w:val="fr-CH" w:eastAsia="fr-CH"/>
        </w:rPr>
      </w:pPr>
      <w:hyperlink w:anchor="_Toc33883015" w:history="1">
        <w:r w:rsidR="00733210" w:rsidRPr="00B74D43">
          <w:rPr>
            <w:rStyle w:val="Lienhypertexte"/>
            <w:noProof/>
          </w:rPr>
          <w:t>Annexe C</w:t>
        </w:r>
        <w:r w:rsidR="00733210">
          <w:rPr>
            <w:rFonts w:asciiTheme="minorHAnsi" w:eastAsiaTheme="minorEastAsia" w:hAnsiTheme="minorHAnsi" w:cstheme="minorBidi"/>
            <w:noProof/>
            <w:lang w:val="fr-CH" w:eastAsia="fr-CH"/>
          </w:rPr>
          <w:tab/>
        </w:r>
        <w:r w:rsidR="00733210" w:rsidRPr="00B74D43">
          <w:rPr>
            <w:rStyle w:val="Lienhypertexte"/>
            <w:noProof/>
          </w:rPr>
          <w:t>Data Sheets</w:t>
        </w:r>
        <w:r w:rsidR="00733210">
          <w:rPr>
            <w:noProof/>
            <w:webHidden/>
          </w:rPr>
          <w:tab/>
        </w:r>
        <w:r w:rsidR="00733210">
          <w:rPr>
            <w:noProof/>
            <w:webHidden/>
          </w:rPr>
          <w:fldChar w:fldCharType="begin"/>
        </w:r>
        <w:r w:rsidR="00733210">
          <w:rPr>
            <w:noProof/>
            <w:webHidden/>
          </w:rPr>
          <w:instrText xml:space="preserve"> PAGEREF _Toc33883015 \h </w:instrText>
        </w:r>
        <w:r w:rsidR="00733210">
          <w:rPr>
            <w:noProof/>
            <w:webHidden/>
          </w:rPr>
        </w:r>
        <w:r w:rsidR="00733210">
          <w:rPr>
            <w:noProof/>
            <w:webHidden/>
          </w:rPr>
          <w:fldChar w:fldCharType="separate"/>
        </w:r>
        <w:r w:rsidR="00733210">
          <w:rPr>
            <w:noProof/>
            <w:webHidden/>
          </w:rPr>
          <w:t>4</w:t>
        </w:r>
        <w:r w:rsidR="00733210">
          <w:rPr>
            <w:noProof/>
            <w:webHidden/>
          </w:rPr>
          <w:fldChar w:fldCharType="end"/>
        </w:r>
      </w:hyperlink>
    </w:p>
    <w:p w14:paraId="5CC76043" w14:textId="77777777" w:rsidR="00733210" w:rsidRDefault="00391E75" w:rsidP="00733210">
      <w:r>
        <w:fldChar w:fldCharType="end"/>
      </w:r>
      <w:r>
        <w:br w:type="page"/>
      </w:r>
      <w:bookmarkStart w:id="0" w:name="_Ref209600824"/>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32127B">
        <w:tc>
          <w:tcPr>
            <w:tcW w:w="1023" w:type="dxa"/>
          </w:tcPr>
          <w:p w14:paraId="01E0934F" w14:textId="77777777" w:rsidR="009C19FB" w:rsidRPr="009C19FB" w:rsidRDefault="009C19FB" w:rsidP="0032127B">
            <w:pPr>
              <w:rPr>
                <w:b/>
                <w:bCs/>
              </w:rPr>
            </w:pPr>
            <w:bookmarkStart w:id="1" w:name="_Toc33882981"/>
            <w:r w:rsidRPr="009C19FB">
              <w:rPr>
                <w:b/>
                <w:bCs/>
              </w:rPr>
              <w:t>Version</w:t>
            </w:r>
          </w:p>
        </w:tc>
        <w:tc>
          <w:tcPr>
            <w:tcW w:w="1666" w:type="dxa"/>
          </w:tcPr>
          <w:p w14:paraId="1F80008A" w14:textId="77777777" w:rsidR="009C19FB" w:rsidRPr="009C19FB" w:rsidRDefault="009C19FB" w:rsidP="0032127B">
            <w:pPr>
              <w:rPr>
                <w:b/>
                <w:bCs/>
              </w:rPr>
            </w:pPr>
            <w:r w:rsidRPr="009C19FB">
              <w:rPr>
                <w:b/>
                <w:bCs/>
              </w:rPr>
              <w:t>Date</w:t>
            </w:r>
          </w:p>
        </w:tc>
        <w:tc>
          <w:tcPr>
            <w:tcW w:w="2126" w:type="dxa"/>
          </w:tcPr>
          <w:p w14:paraId="0CA16283" w14:textId="77777777" w:rsidR="009C19FB" w:rsidRPr="009C19FB" w:rsidRDefault="009C19FB" w:rsidP="0032127B">
            <w:pPr>
              <w:rPr>
                <w:b/>
                <w:bCs/>
              </w:rPr>
            </w:pPr>
            <w:r w:rsidRPr="009C19FB">
              <w:rPr>
                <w:b/>
                <w:bCs/>
              </w:rPr>
              <w:t>Auteur</w:t>
            </w:r>
          </w:p>
        </w:tc>
        <w:tc>
          <w:tcPr>
            <w:tcW w:w="5096" w:type="dxa"/>
          </w:tcPr>
          <w:p w14:paraId="264D04CC" w14:textId="77777777" w:rsidR="009C19FB" w:rsidRPr="009C19FB" w:rsidRDefault="009C19FB" w:rsidP="0032127B">
            <w:pPr>
              <w:rPr>
                <w:b/>
                <w:bCs/>
              </w:rPr>
            </w:pPr>
            <w:r w:rsidRPr="009C19FB">
              <w:rPr>
                <w:b/>
                <w:bCs/>
              </w:rPr>
              <w:t>Remarques</w:t>
            </w:r>
          </w:p>
        </w:tc>
      </w:tr>
      <w:tr w:rsidR="009C19FB" w:rsidRPr="004A0A6D" w14:paraId="1C372DE7" w14:textId="77777777" w:rsidTr="0032127B">
        <w:tc>
          <w:tcPr>
            <w:tcW w:w="1023" w:type="dxa"/>
          </w:tcPr>
          <w:p w14:paraId="532EC283" w14:textId="77777777" w:rsidR="009C19FB" w:rsidRPr="009C19FB" w:rsidRDefault="009C19FB" w:rsidP="0032127B">
            <w:r w:rsidRPr="009C19FB">
              <w:t>0</w:t>
            </w:r>
            <w:r>
              <w:t>0</w:t>
            </w:r>
          </w:p>
        </w:tc>
        <w:tc>
          <w:tcPr>
            <w:tcW w:w="1666" w:type="dxa"/>
          </w:tcPr>
          <w:p w14:paraId="43E909CF" w14:textId="77777777" w:rsidR="009C19FB" w:rsidRPr="009C19FB" w:rsidRDefault="009C19FB" w:rsidP="0032127B">
            <w:r>
              <w:t>AAAA-MM-JJ</w:t>
            </w:r>
          </w:p>
        </w:tc>
        <w:tc>
          <w:tcPr>
            <w:tcW w:w="2126" w:type="dxa"/>
          </w:tcPr>
          <w:p w14:paraId="5E2A2B74" w14:textId="619FA625" w:rsidR="009C19FB" w:rsidRPr="009C19FB" w:rsidRDefault="0036328B" w:rsidP="0036328B">
            <w:r>
              <w:t>Alyx Vasseur</w:t>
            </w:r>
          </w:p>
        </w:tc>
        <w:tc>
          <w:tcPr>
            <w:tcW w:w="5096" w:type="dxa"/>
          </w:tcPr>
          <w:p w14:paraId="12D1F881" w14:textId="77777777" w:rsidR="009C19FB" w:rsidRPr="009C19FB" w:rsidRDefault="009C19FB" w:rsidP="0032127B">
            <w:r w:rsidRPr="009C19FB">
              <w:t>Version initiale</w:t>
            </w:r>
          </w:p>
        </w:tc>
      </w:tr>
    </w:tbl>
    <w:p w14:paraId="0BE8C3DF" w14:textId="77777777" w:rsidR="009C19FB" w:rsidRDefault="009C19FB" w:rsidP="009C19FB"/>
    <w:p w14:paraId="7BAF0A64" w14:textId="77777777" w:rsidR="00391E75" w:rsidRDefault="00391E75" w:rsidP="00733210">
      <w:pPr>
        <w:pStyle w:val="Titre1"/>
      </w:pPr>
      <w:r>
        <w:t xml:space="preserve">Cahier des </w:t>
      </w:r>
      <w:r w:rsidRPr="00733210">
        <w:t>charges</w:t>
      </w:r>
      <w:bookmarkEnd w:id="0"/>
      <w:bookmarkEnd w:id="1"/>
    </w:p>
    <w:p w14:paraId="052E8A01" w14:textId="2E97E88B" w:rsidR="00391E75" w:rsidRDefault="0036328B" w:rsidP="00391E75">
      <w:r>
        <w:t xml:space="preserve">L’objectif de ce travail de TPI est de réaliser une carte de puit de courant réglable. Le design est tiré d’un article paru dans le magazine Elektor </w:t>
      </w:r>
      <w:r w:rsidR="00BB709A">
        <w:t xml:space="preserve">numéro 503 à la page 42. </w:t>
      </w:r>
      <w:r>
        <w:t>Pour plus de détail, consulter le cahier des charges numéro 1438.3001.00.</w:t>
      </w:r>
    </w:p>
    <w:p w14:paraId="6570FC96" w14:textId="77777777" w:rsidR="00391E75" w:rsidRDefault="00391E75" w:rsidP="00391E75">
      <w:pPr>
        <w:pStyle w:val="Titre1"/>
        <w:tabs>
          <w:tab w:val="left" w:pos="142"/>
          <w:tab w:val="num" w:pos="360"/>
        </w:tabs>
        <w:spacing w:before="360" w:after="240"/>
        <w:ind w:left="360" w:hanging="360"/>
      </w:pPr>
      <w:bookmarkStart w:id="2" w:name="_Toc33882982"/>
      <w:r>
        <w:t>Planification</w:t>
      </w:r>
      <w:bookmarkEnd w:id="2"/>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513FF0F8" w:rsidR="00391E75" w:rsidRDefault="0036328B" w:rsidP="00391E75">
            <w:r>
              <w:t>Routage et commande de PCB</w:t>
            </w:r>
          </w:p>
        </w:tc>
        <w:tc>
          <w:tcPr>
            <w:tcW w:w="2268" w:type="dxa"/>
          </w:tcPr>
          <w:p w14:paraId="57079C1C" w14:textId="220856B1" w:rsidR="00391E75" w:rsidRDefault="0036328B" w:rsidP="00391E75">
            <w:r>
              <w:t>15H40</w:t>
            </w:r>
          </w:p>
        </w:tc>
      </w:tr>
      <w:tr w:rsidR="00391E75" w14:paraId="44E3F169" w14:textId="77777777" w:rsidTr="00391E75">
        <w:tc>
          <w:tcPr>
            <w:tcW w:w="6804" w:type="dxa"/>
          </w:tcPr>
          <w:p w14:paraId="5308F046" w14:textId="29248325" w:rsidR="00391E75" w:rsidRDefault="0036328B" w:rsidP="00391E75">
            <w:r>
              <w:t>Fabrication et mise en service</w:t>
            </w:r>
          </w:p>
        </w:tc>
        <w:tc>
          <w:tcPr>
            <w:tcW w:w="2268" w:type="dxa"/>
          </w:tcPr>
          <w:p w14:paraId="18F6889F" w14:textId="45162721" w:rsidR="00391E75" w:rsidRDefault="0036328B" w:rsidP="00391E75">
            <w:r>
              <w:t>13H20</w:t>
            </w:r>
          </w:p>
        </w:tc>
      </w:tr>
      <w:tr w:rsidR="0036328B" w14:paraId="3F4B8885" w14:textId="77777777" w:rsidTr="0036328B">
        <w:tc>
          <w:tcPr>
            <w:tcW w:w="6804" w:type="dxa"/>
            <w:tcBorders>
              <w:bottom w:val="single" w:sz="12" w:space="0" w:color="auto"/>
            </w:tcBorders>
          </w:tcPr>
          <w:p w14:paraId="3BB43D57" w14:textId="34302047" w:rsidR="0036328B" w:rsidRDefault="0036328B" w:rsidP="00391E75">
            <w:r>
              <w:t>Documentation et administratif</w:t>
            </w:r>
          </w:p>
        </w:tc>
        <w:tc>
          <w:tcPr>
            <w:tcW w:w="2268" w:type="dxa"/>
            <w:tcBorders>
              <w:bottom w:val="single" w:sz="12" w:space="0" w:color="auto"/>
            </w:tcBorders>
          </w:tcPr>
          <w:p w14:paraId="0CA2094D" w14:textId="64E86A9A" w:rsidR="0036328B" w:rsidRDefault="0036328B" w:rsidP="00391E75">
            <w:r>
              <w:t>17H00</w:t>
            </w:r>
          </w:p>
        </w:tc>
      </w:tr>
      <w:tr w:rsidR="0036328B" w14:paraId="3C543757" w14:textId="77777777" w:rsidTr="0036328B">
        <w:tc>
          <w:tcPr>
            <w:tcW w:w="6804" w:type="dxa"/>
            <w:tcBorders>
              <w:top w:val="single" w:sz="12" w:space="0" w:color="auto"/>
            </w:tcBorders>
          </w:tcPr>
          <w:p w14:paraId="202129FA" w14:textId="246A52B9" w:rsidR="0036328B" w:rsidRDefault="0036328B" w:rsidP="00391E75">
            <w:r>
              <w:t>Total</w:t>
            </w:r>
          </w:p>
        </w:tc>
        <w:tc>
          <w:tcPr>
            <w:tcW w:w="2268" w:type="dxa"/>
            <w:tcBorders>
              <w:top w:val="single" w:sz="12" w:space="0" w:color="auto"/>
            </w:tcBorders>
          </w:tcPr>
          <w:p w14:paraId="3354191D" w14:textId="671A8112" w:rsidR="0036328B" w:rsidRDefault="0036328B" w:rsidP="00391E75">
            <w:r>
              <w:t>46H00</w:t>
            </w:r>
          </w:p>
        </w:tc>
      </w:tr>
    </w:tbl>
    <w:p w14:paraId="77B12514" w14:textId="77777777" w:rsidR="00391E75" w:rsidRDefault="00391E75" w:rsidP="00391E75"/>
    <w:p w14:paraId="61E86B99" w14:textId="77777777" w:rsidR="00391E75" w:rsidRDefault="00391E75" w:rsidP="00391E75">
      <w:r>
        <w:t xml:space="preserve">Planification complète, voir </w:t>
      </w:r>
      <w:r>
        <w:fldChar w:fldCharType="begin"/>
      </w:r>
      <w:r>
        <w:instrText xml:space="preserve"> REF _Ref209600700 \h </w:instrText>
      </w:r>
      <w:r>
        <w:fldChar w:fldCharType="separate"/>
      </w:r>
      <w:r w:rsidR="00B85625" w:rsidRPr="00733210">
        <w:t>Planification</w:t>
      </w:r>
      <w:r>
        <w:fldChar w:fldCharType="end"/>
      </w:r>
    </w:p>
    <w:p w14:paraId="2C74A5D3" w14:textId="77777777" w:rsidR="00391E75" w:rsidRDefault="00391E75" w:rsidP="00391E75">
      <w:pPr>
        <w:pStyle w:val="Titre1"/>
        <w:tabs>
          <w:tab w:val="left" w:pos="142"/>
          <w:tab w:val="num" w:pos="360"/>
        </w:tabs>
        <w:spacing w:before="360" w:after="240"/>
        <w:ind w:left="360" w:hanging="360"/>
      </w:pPr>
      <w:bookmarkStart w:id="3" w:name="_Toc33882983"/>
      <w:r w:rsidRPr="00952CB2">
        <w:t>Analyse</w:t>
      </w:r>
      <w:bookmarkEnd w:id="3"/>
    </w:p>
    <w:p w14:paraId="120A4FF2" w14:textId="77777777" w:rsidR="00391E75" w:rsidRDefault="00391E75" w:rsidP="00904A7F">
      <w:pPr>
        <w:pStyle w:val="Titre2"/>
      </w:pPr>
      <w:bookmarkStart w:id="4" w:name="_Toc33882984"/>
      <w:r w:rsidRPr="00904A7F">
        <w:t>Analyse</w:t>
      </w:r>
      <w:r>
        <w:t xml:space="preserve"> de l'existant</w:t>
      </w:r>
      <w:bookmarkEnd w:id="4"/>
    </w:p>
    <w:p w14:paraId="30A9A48C" w14:textId="5A868DCC" w:rsidR="00391E75" w:rsidRDefault="0036328B" w:rsidP="00391E75">
      <w:r>
        <w:t>Lors du pré-TPI, j’ai déjà analysé la réalisation de l’article d’Elektor</w:t>
      </w:r>
      <w:r w:rsidR="00BB709A">
        <w:t xml:space="preserve"> et réalisé un schéma adapté dans Altium, et commandé les composants adaptés. Le détail de ce travail se trouve dans le document numéro 1438.3500.00.</w:t>
      </w:r>
    </w:p>
    <w:p w14:paraId="771A5A16" w14:textId="77777777" w:rsidR="00391E75" w:rsidRDefault="00391E75" w:rsidP="00904A7F">
      <w:pPr>
        <w:pStyle w:val="Titre2"/>
      </w:pPr>
      <w:bookmarkStart w:id="5" w:name="_Toc33882985"/>
      <w:r>
        <w:t xml:space="preserve">Prise de </w:t>
      </w:r>
      <w:r w:rsidRPr="00904A7F">
        <w:t>décisions</w:t>
      </w:r>
      <w:bookmarkEnd w:id="5"/>
    </w:p>
    <w:p w14:paraId="48FEE5EB" w14:textId="77777777" w:rsidR="00391E75" w:rsidRDefault="00391E75" w:rsidP="00391E75"/>
    <w:p w14:paraId="75C73FCF" w14:textId="48EEC40E" w:rsidR="00391E75" w:rsidRDefault="00BB709A" w:rsidP="00733210">
      <w:r>
        <w:t>J’ai choisi de partir sur une conception de PCB sur deux faces, avec des composants THT et SMD sur la face avant uniquement. Ainsi, la fabrication et le dépannage sont simplifiés et le stockage dans des racks est potentiellement plus simple. J’ai décidé d’organiser le PCB de la manière qui me semblait le plus ergonomique possible : Les connexions à l’alimentation et le fusible sur la gauche, et les réglages et points de connexion pour les instruments de mesure sur la droite. J’ai décidé de mettre des points de mesure à anneaux sur tous les points où une mesure au voltmètre serait envisageable, et des picots jumpers à tous les endroits o</w:t>
      </w:r>
      <w:r w:rsidR="00013842">
        <w:t xml:space="preserve">ù </w:t>
      </w:r>
      <w:r w:rsidR="00013842">
        <w:lastRenderedPageBreak/>
        <w:t>une mesure à l’oscilloscope serait envisageable. J’ai également fait attention à ne placer aucun trimmer ou jumper immédiatement derrière un dissipateur thermique, ce qui rendrait moins pratique l’utilisation.</w:t>
      </w:r>
    </w:p>
    <w:p w14:paraId="77E7E76D" w14:textId="1CB20717" w:rsidR="00391E75" w:rsidRDefault="00391E75" w:rsidP="00391E75"/>
    <w:p w14:paraId="74C6C4AF" w14:textId="00594619" w:rsidR="00013842" w:rsidRPr="00952CB2" w:rsidRDefault="00013842" w:rsidP="00391E75">
      <w:r>
        <w:t>C’est une configuration qui favorise évidemment les utilisateurs droitiers, car il est plus compliqué de manipuler le bord droit de la carte de la main gauche. Cependant, une fois l’alimentation connectée, tourner la carte de 90° dans le sens horaire permet un accès totalement ambidextre aux réglages et points de mesure.</w:t>
      </w:r>
    </w:p>
    <w:p w14:paraId="16A62AEC" w14:textId="77777777" w:rsidR="00391E75" w:rsidRDefault="00391E75" w:rsidP="00391E75">
      <w:pPr>
        <w:pStyle w:val="Titre1"/>
        <w:tabs>
          <w:tab w:val="left" w:pos="142"/>
          <w:tab w:val="num" w:pos="360"/>
        </w:tabs>
        <w:spacing w:before="360" w:after="240"/>
        <w:ind w:left="360" w:hanging="360"/>
      </w:pPr>
      <w:bookmarkStart w:id="6" w:name="_Toc33882986"/>
      <w:r>
        <w:t>Conception</w:t>
      </w:r>
      <w:bookmarkEnd w:id="6"/>
    </w:p>
    <w:p w14:paraId="7FC96FFB" w14:textId="77777777" w:rsidR="00391E75" w:rsidRDefault="00391E75" w:rsidP="00904A7F">
      <w:pPr>
        <w:pStyle w:val="Titre2"/>
      </w:pPr>
      <w:bookmarkStart w:id="7" w:name="_Toc33882987"/>
      <w:r w:rsidRPr="00904A7F">
        <w:t>Schémas</w:t>
      </w:r>
      <w:bookmarkEnd w:id="7"/>
    </w:p>
    <w:p w14:paraId="6DD9DEA0" w14:textId="7CAFA573" w:rsidR="00391E75" w:rsidRDefault="0095604C" w:rsidP="00391E75">
      <w:r>
        <w:t>Tous les schémas ont été réalisés durant le pré-TPI. Voir document numéro 1438.3500.00 pour plus de détails.</w:t>
      </w:r>
    </w:p>
    <w:p w14:paraId="5A3E966F" w14:textId="77777777" w:rsidR="00391E75" w:rsidRDefault="00391E75" w:rsidP="00904A7F">
      <w:pPr>
        <w:pStyle w:val="Titre2"/>
      </w:pPr>
      <w:bookmarkStart w:id="8" w:name="_Toc33882988"/>
      <w:r w:rsidRPr="00904A7F">
        <w:t>Dimensionnement</w:t>
      </w:r>
      <w:r>
        <w:t xml:space="preserve"> de composants</w:t>
      </w:r>
      <w:bookmarkEnd w:id="8"/>
    </w:p>
    <w:p w14:paraId="3CC37991" w14:textId="3D296BB8" w:rsidR="0095604C" w:rsidRDefault="0095604C" w:rsidP="0095604C">
      <w:r>
        <w:t>Les dimensionnements ont été réalisés durant le pré-TPI. Voir document numéro 1438.3500.00 pour plus de détails.</w:t>
      </w:r>
    </w:p>
    <w:p w14:paraId="2E1E1956" w14:textId="77777777" w:rsidR="00391E75" w:rsidRDefault="00391E75" w:rsidP="00391E75"/>
    <w:p w14:paraId="53BEB921" w14:textId="77777777" w:rsidR="00391E75" w:rsidRDefault="00391E75" w:rsidP="00904A7F">
      <w:pPr>
        <w:pStyle w:val="Titre2"/>
      </w:pPr>
      <w:bookmarkStart w:id="9" w:name="_Toc33882989"/>
      <w:r>
        <w:t>Design de PCB</w:t>
      </w:r>
      <w:bookmarkEnd w:id="9"/>
    </w:p>
    <w:p w14:paraId="56D10C5D" w14:textId="77777777" w:rsidR="00391E75" w:rsidRDefault="00391E75" w:rsidP="00391E75"/>
    <w:p w14:paraId="65A85D0D" w14:textId="58CD8067" w:rsidR="00984C4B" w:rsidRDefault="0095604C" w:rsidP="00733210">
      <w:r>
        <w:t xml:space="preserve">Lors du design du PCB, j’ai dû porter mon attention sur plusieurs points. Premièrement, sachant que de forts courants allait passer dans les pistes, il fallait s’assurer que ces dernières aient une section suffisante pour ne pas trop s’échauffer. J’ai donc décidé de prendre un </w:t>
      </w:r>
      <w:r w:rsidR="00984C4B">
        <w:t>échauffement acceptable de 20K. Sachant que la carte est équipée d’un fusible de 2A, j’ai donc dimensionné la largeur des pistes à fort courant en prenant ces valeurs. En m’appuyant sur le guide de survie de M.Huser, j’ai pu déterminer qu’une largeur de piste de 0,75mm et une épaisseur de 35µm était suffisante. Pour éviter tout problème de dimensionnement de via, j’ai décidé de faire passer toutes les pistes à Haut courant sur la face du dessus. Toutes les pistes à plus bas courant ont été faites avec une largeur de 0,25mm ce qui permet de facilement naviguer entre les pates des composants au format SOT-23 par exemple. Et dans le cas où un composant de faible courant venait à se mettre en court-circuit, le courant maximum de 2A défini par le fusible créerait un échauffement de moins de 100°C, qui ne devrait pas endommager le PCB.</w:t>
      </w:r>
    </w:p>
    <w:p w14:paraId="5EC3DACA" w14:textId="24518047" w:rsidR="00984C4B" w:rsidRDefault="00984C4B" w:rsidP="00733210"/>
    <w:p w14:paraId="66126A7D" w14:textId="6D15C5FF" w:rsidR="00391E75" w:rsidRDefault="00984C4B" w:rsidP="00391E75">
      <w:r>
        <w:t>La seule situation qui pourrait mener à un courant de plus de 2A sans que le fusible ne s’ouvre est dans le cas où un court-circuit est créé depuis</w:t>
      </w:r>
      <w:r w:rsidR="00785515">
        <w:t xml:space="preserve"> un point de test avec un appareil </w:t>
      </w:r>
      <w:r w:rsidR="00785515">
        <w:lastRenderedPageBreak/>
        <w:t>connecté à la terre (s’il ne s’agit pas d’une source de tension flottante), ou à l’alimentation directement par exemple. Heureusement tous les points de mesure ont une impédance de sortie relativement élevée, et ne devrait pas poser de problème autre que l’invalidité de la mesure prise.</w:t>
      </w:r>
    </w:p>
    <w:p w14:paraId="6B8C1EF7" w14:textId="77777777" w:rsidR="00391E75" w:rsidRDefault="00391E75" w:rsidP="00391E75">
      <w:pPr>
        <w:pStyle w:val="Titre1"/>
        <w:tabs>
          <w:tab w:val="left" w:pos="142"/>
          <w:tab w:val="num" w:pos="360"/>
        </w:tabs>
        <w:spacing w:before="360" w:after="240"/>
        <w:ind w:left="360" w:hanging="360"/>
      </w:pPr>
      <w:bookmarkStart w:id="10" w:name="_Toc33882990"/>
      <w:r>
        <w:t>Réalisation</w:t>
      </w:r>
      <w:bookmarkEnd w:id="10"/>
    </w:p>
    <w:p w14:paraId="798CD699" w14:textId="30972E0D" w:rsidR="00391E75" w:rsidRDefault="00391E75" w:rsidP="00904A7F">
      <w:pPr>
        <w:pStyle w:val="Titre2"/>
      </w:pPr>
      <w:bookmarkStart w:id="11" w:name="_Toc33882991"/>
      <w:r>
        <w:t xml:space="preserve">Instructions </w:t>
      </w:r>
      <w:r w:rsidRPr="00904A7F">
        <w:t>de</w:t>
      </w:r>
      <w:r>
        <w:t xml:space="preserve"> fabrication</w:t>
      </w:r>
      <w:bookmarkEnd w:id="11"/>
    </w:p>
    <w:p w14:paraId="008F61FE" w14:textId="77777777" w:rsidR="00AE1AA2" w:rsidRPr="00AE1AA2" w:rsidRDefault="00AE1AA2" w:rsidP="00AE1AA2">
      <w:pPr>
        <w:pStyle w:val="Titre3"/>
        <w:rPr>
          <w:lang w:val="fr-CH" w:eastAsia="fr-CH"/>
        </w:rPr>
      </w:pPr>
      <w:r w:rsidRPr="00AE1AA2">
        <w:t>Référenciel de production:</w:t>
      </w:r>
    </w:p>
    <w:p w14:paraId="17AF028D" w14:textId="428DBA93" w:rsidR="00AE1AA2" w:rsidRPr="00AE1AA2" w:rsidRDefault="00AE1AA2" w:rsidP="00AE1AA2">
      <w:r w:rsidRPr="00AE1AA2">
        <w:t>Assemblage él</w:t>
      </w:r>
      <w:r>
        <w:t>ectronique : IPC-A-610, classe 1</w:t>
      </w:r>
    </w:p>
    <w:p w14:paraId="30019452" w14:textId="2E13D9D5" w:rsidR="00AE1AA2" w:rsidRPr="00AE1AA2" w:rsidRDefault="00AE1AA2" w:rsidP="00AE1AA2">
      <w:r>
        <w:t>Câblage : N/A</w:t>
      </w:r>
    </w:p>
    <w:p w14:paraId="47A3DC80" w14:textId="4CEB8D9E" w:rsidR="00AE1AA2" w:rsidRPr="00AE1AA2" w:rsidRDefault="00AE1AA2" w:rsidP="00AE1AA2">
      <w:r w:rsidRPr="00AE1AA2">
        <w:t xml:space="preserve">Pièce mécanique : </w:t>
      </w:r>
      <w:r>
        <w:t>N/A</w:t>
      </w:r>
    </w:p>
    <w:p w14:paraId="744F005D" w14:textId="77777777" w:rsidR="00AE1AA2" w:rsidRPr="00AE1AA2" w:rsidRDefault="00AE1AA2" w:rsidP="00AE1AA2">
      <w:pPr>
        <w:pStyle w:val="Titre3"/>
      </w:pPr>
      <w:r w:rsidRPr="00AE1AA2">
        <w:t>Identification des dangers et mesures de protection/sécurité :</w:t>
      </w:r>
    </w:p>
    <w:p w14:paraId="15CDDA7C" w14:textId="7BCECD36" w:rsidR="00AE1AA2" w:rsidRPr="00833B8E" w:rsidRDefault="00AE1AA2" w:rsidP="00AE1AA2">
      <w:pPr>
        <w:rPr>
          <w:b/>
        </w:rPr>
      </w:pPr>
      <w:r w:rsidRPr="00833B8E">
        <w:rPr>
          <w:b/>
          <w:bCs/>
        </w:rPr>
        <w:t>Danger</w:t>
      </w:r>
      <w:r w:rsidRPr="00833B8E">
        <w:rPr>
          <w:b/>
        </w:rPr>
        <w:t xml:space="preserve"> </w:t>
      </w:r>
      <w:r w:rsidRPr="00833B8E">
        <w:rPr>
          <w:b/>
        </w:rPr>
        <w:tab/>
      </w:r>
      <w:r w:rsidRPr="00833B8E">
        <w:rPr>
          <w:b/>
        </w:rPr>
        <w:tab/>
      </w:r>
      <w:r w:rsidRPr="00833B8E">
        <w:rPr>
          <w:b/>
        </w:rPr>
        <w:tab/>
      </w:r>
      <w:r w:rsidRPr="00833B8E">
        <w:rPr>
          <w:b/>
        </w:rPr>
        <w:tab/>
      </w:r>
      <w:r w:rsidRPr="00833B8E">
        <w:rPr>
          <w:b/>
        </w:rPr>
        <w:tab/>
      </w:r>
      <w:r w:rsidRPr="00833B8E">
        <w:rPr>
          <w:b/>
        </w:rPr>
        <w:tab/>
      </w:r>
      <w:r w:rsidRPr="00833B8E">
        <w:rPr>
          <w:b/>
        </w:rPr>
        <w:tab/>
      </w:r>
      <w:r w:rsidRPr="00833B8E">
        <w:rPr>
          <w:b/>
        </w:rPr>
        <w:t>Mesures de protection</w:t>
      </w:r>
    </w:p>
    <w:p w14:paraId="154393B4" w14:textId="4B642228" w:rsidR="00AE1AA2" w:rsidRDefault="00AE1AA2" w:rsidP="00AE1AA2">
      <w:r w:rsidRPr="00AE1AA2">
        <w:t xml:space="preserve">Décharges électrostatiques (ESD) : </w:t>
      </w:r>
      <w:r w:rsidR="00833B8E">
        <w:tab/>
      </w:r>
      <w:r w:rsidR="00833B8E">
        <w:tab/>
      </w:r>
      <w:r w:rsidR="00833B8E">
        <w:tab/>
      </w:r>
      <w:r w:rsidR="00833B8E">
        <w:tab/>
      </w:r>
      <w:r w:rsidRPr="00AE1AA2">
        <w:t>Port du bracelet, blouse</w:t>
      </w:r>
    </w:p>
    <w:p w14:paraId="5B7F3777" w14:textId="77777777" w:rsidR="00833B8E" w:rsidRPr="00AE1AA2" w:rsidRDefault="00833B8E" w:rsidP="00AE1AA2"/>
    <w:p w14:paraId="5C860CE6" w14:textId="76C1588A" w:rsidR="00AE1AA2" w:rsidRPr="00833B8E" w:rsidRDefault="00AE1AA2" w:rsidP="00833B8E">
      <w:pPr>
        <w:rPr>
          <w:rStyle w:val="Numrodepage"/>
          <w:b/>
          <w:bCs/>
        </w:rPr>
      </w:pPr>
      <w:r w:rsidRPr="00833B8E">
        <w:rPr>
          <w:rStyle w:val="Numrodepage"/>
          <w:b/>
          <w:bCs/>
        </w:rPr>
        <w:t>Produits da</w:t>
      </w:r>
      <w:r w:rsidR="00833B8E">
        <w:rPr>
          <w:rStyle w:val="Numrodepage"/>
          <w:b/>
          <w:bCs/>
        </w:rPr>
        <w:t>ngereux</w:t>
      </w:r>
    </w:p>
    <w:p w14:paraId="10D2945A" w14:textId="570ABC74" w:rsidR="00AE1AA2" w:rsidRDefault="00833B8E" w:rsidP="00AE1AA2">
      <w:r>
        <w:t>N/A</w:t>
      </w:r>
    </w:p>
    <w:p w14:paraId="1452F61A" w14:textId="77777777" w:rsidR="00833B8E" w:rsidRPr="00AE1AA2" w:rsidRDefault="00833B8E" w:rsidP="00AE1AA2"/>
    <w:p w14:paraId="7991EC13" w14:textId="77777777" w:rsidR="00AE1AA2" w:rsidRPr="00833B8E" w:rsidRDefault="00AE1AA2" w:rsidP="00AE1AA2">
      <w:pPr>
        <w:rPr>
          <w:b/>
          <w:bCs/>
        </w:rPr>
      </w:pPr>
      <w:r w:rsidRPr="00833B8E">
        <w:rPr>
          <w:b/>
          <w:bCs/>
        </w:rPr>
        <w:t>Dangers physique :</w:t>
      </w:r>
    </w:p>
    <w:p w14:paraId="0DD11362" w14:textId="72A981CE" w:rsidR="00AE1AA2" w:rsidRPr="00AE1AA2" w:rsidRDefault="00833B8E" w:rsidP="00AE1AA2">
      <w:r>
        <w:t>N/A</w:t>
      </w:r>
    </w:p>
    <w:p w14:paraId="7FA560E8" w14:textId="77777777" w:rsidR="00833B8E" w:rsidRDefault="00833B8E" w:rsidP="00AE1AA2"/>
    <w:p w14:paraId="28E14A61" w14:textId="1475A0C5" w:rsidR="00AE1AA2" w:rsidRPr="00833B8E" w:rsidRDefault="00AE1AA2" w:rsidP="00AE1AA2">
      <w:pPr>
        <w:rPr>
          <w:b/>
          <w:bCs/>
        </w:rPr>
      </w:pPr>
      <w:r w:rsidRPr="00833B8E">
        <w:rPr>
          <w:b/>
          <w:bCs/>
        </w:rPr>
        <w:t>Dangers thermiques :</w:t>
      </w:r>
    </w:p>
    <w:p w14:paraId="246E2224" w14:textId="4E602D78" w:rsidR="00AE1AA2" w:rsidRPr="00AE1AA2" w:rsidRDefault="00833B8E" w:rsidP="00AE1AA2">
      <w:r>
        <w:t>Outillage chaud (fer à braser, four)</w:t>
      </w:r>
    </w:p>
    <w:p w14:paraId="30208ECE" w14:textId="77777777" w:rsidR="00AE1AA2" w:rsidRPr="00AE1AA2" w:rsidRDefault="00AE1AA2" w:rsidP="00AE1AA2">
      <w:pPr>
        <w:pStyle w:val="Titre3"/>
      </w:pPr>
      <w:r w:rsidRPr="00AE1AA2">
        <w:t>Qualification du personnel :</w:t>
      </w:r>
    </w:p>
    <w:p w14:paraId="6C133280" w14:textId="2401D3A1" w:rsidR="00AE1AA2" w:rsidRPr="00AE1AA2" w:rsidRDefault="00AE1AA2" w:rsidP="00833B8E">
      <w:pPr>
        <w:pStyle w:val="Paragraphedeliste"/>
        <w:numPr>
          <w:ilvl w:val="0"/>
          <w:numId w:val="17"/>
        </w:numPr>
      </w:pPr>
      <w:r w:rsidRPr="00AE1AA2">
        <w:t>Niveau de formation :</w:t>
      </w:r>
      <w:r w:rsidR="00833B8E">
        <w:t xml:space="preserve"> module FAB1</w:t>
      </w:r>
    </w:p>
    <w:p w14:paraId="37854526" w14:textId="0050B684" w:rsidR="00AE1AA2" w:rsidRPr="00AE1AA2" w:rsidRDefault="00AE1AA2" w:rsidP="00833B8E">
      <w:pPr>
        <w:pStyle w:val="Paragraphedeliste"/>
        <w:numPr>
          <w:ilvl w:val="0"/>
          <w:numId w:val="17"/>
        </w:numPr>
      </w:pPr>
      <w:r w:rsidRPr="00AE1AA2">
        <w:t>Nombre de personnes :</w:t>
      </w:r>
      <w:r w:rsidR="00833B8E">
        <w:t xml:space="preserve"> 1</w:t>
      </w:r>
    </w:p>
    <w:p w14:paraId="0EBA84F8" w14:textId="77777777" w:rsidR="00AE1AA2" w:rsidRPr="00AE1AA2" w:rsidRDefault="00AE1AA2" w:rsidP="00AE1AA2">
      <w:pPr>
        <w:pStyle w:val="Titre3"/>
      </w:pPr>
      <w:r w:rsidRPr="00AE1AA2">
        <w:t>Liste des équipements et outillages:</w:t>
      </w:r>
    </w:p>
    <w:p w14:paraId="2FFF32C0" w14:textId="52A1F059" w:rsidR="00AE1AA2" w:rsidRDefault="00833B8E" w:rsidP="00833B8E">
      <w:pPr>
        <w:pStyle w:val="Paragraphedeliste"/>
        <w:numPr>
          <w:ilvl w:val="0"/>
          <w:numId w:val="18"/>
        </w:numPr>
      </w:pPr>
      <w:r>
        <w:t>Fer à braser</w:t>
      </w:r>
    </w:p>
    <w:p w14:paraId="34A300D9" w14:textId="7AF77C2B" w:rsidR="00833B8E" w:rsidRDefault="00833B8E" w:rsidP="00833B8E">
      <w:pPr>
        <w:pStyle w:val="Paragraphedeliste"/>
        <w:numPr>
          <w:ilvl w:val="0"/>
          <w:numId w:val="18"/>
        </w:numPr>
      </w:pPr>
      <w:r>
        <w:t>Four (à air/phase vapeur)</w:t>
      </w:r>
    </w:p>
    <w:p w14:paraId="4B343938" w14:textId="1071010A" w:rsidR="00833B8E" w:rsidRDefault="00833B8E" w:rsidP="00833B8E">
      <w:pPr>
        <w:pStyle w:val="Paragraphedeliste"/>
        <w:numPr>
          <w:ilvl w:val="0"/>
          <w:numId w:val="18"/>
        </w:numPr>
      </w:pPr>
      <w:r>
        <w:t>Bruxelles ou m</w:t>
      </w:r>
      <w:bookmarkStart w:id="12" w:name="_GoBack"/>
      <w:bookmarkEnd w:id="12"/>
      <w:r>
        <w:t>achine d’aide au placement/à la pose de pâte</w:t>
      </w:r>
    </w:p>
    <w:p w14:paraId="1CBBF1A5" w14:textId="13BA9F0A" w:rsidR="00833B8E" w:rsidRPr="00AE1AA2" w:rsidRDefault="00833B8E" w:rsidP="00833B8E"/>
    <w:p w14:paraId="6C4ABBCD" w14:textId="77777777" w:rsidR="00AE1AA2" w:rsidRPr="00AE1AA2" w:rsidRDefault="00AE1AA2" w:rsidP="00AE1AA2">
      <w:pPr>
        <w:pStyle w:val="Titre3"/>
      </w:pPr>
      <w:r w:rsidRPr="00AE1AA2">
        <w:t>Consommables:</w:t>
      </w:r>
    </w:p>
    <w:p w14:paraId="0A138F54" w14:textId="496221AC" w:rsidR="00AE1AA2" w:rsidRDefault="00833B8E" w:rsidP="00833B8E">
      <w:pPr>
        <w:pStyle w:val="Paragraphedeliste"/>
        <w:numPr>
          <w:ilvl w:val="0"/>
          <w:numId w:val="19"/>
        </w:numPr>
      </w:pPr>
      <w:r>
        <w:t>Pâte à braser en seringue</w:t>
      </w:r>
    </w:p>
    <w:p w14:paraId="6DCEC430" w14:textId="4186A250" w:rsidR="00833B8E" w:rsidRPr="00AE1AA2" w:rsidRDefault="00833B8E" w:rsidP="00833B8E">
      <w:pPr>
        <w:pStyle w:val="Paragraphedeliste"/>
        <w:numPr>
          <w:ilvl w:val="0"/>
          <w:numId w:val="19"/>
        </w:numPr>
      </w:pPr>
      <w:r>
        <w:t>Fil de brasure</w:t>
      </w:r>
    </w:p>
    <w:p w14:paraId="2B6E33B4" w14:textId="77777777" w:rsidR="00AE1AA2" w:rsidRPr="00AE1AA2" w:rsidRDefault="00AE1AA2" w:rsidP="00833B8E">
      <w:pPr>
        <w:pStyle w:val="Titre3"/>
      </w:pPr>
      <w:r w:rsidRPr="00AE1AA2">
        <w:t>Préparation de la place de travail :</w:t>
      </w:r>
    </w:p>
    <w:p w14:paraId="3DC23DFB" w14:textId="77777777" w:rsidR="00AE1AA2" w:rsidRPr="00AE1AA2" w:rsidRDefault="00AE1AA2" w:rsidP="00AE1AA2">
      <w:r w:rsidRPr="00AE1AA2">
        <w:t>Temps de préparation</w:t>
      </w:r>
    </w:p>
    <w:p w14:paraId="5FD0ABDC" w14:textId="77777777" w:rsidR="00AE1AA2" w:rsidRPr="00AE1AA2" w:rsidRDefault="00AE1AA2" w:rsidP="00AE1AA2">
      <w:r w:rsidRPr="00AE1AA2">
        <w:t>Schéma/photo de la place avec les divers outils, équipement, lieu de stockage, ...</w:t>
      </w:r>
    </w:p>
    <w:p w14:paraId="635E036B" w14:textId="77777777" w:rsidR="00AE1AA2" w:rsidRPr="00AE1AA2" w:rsidRDefault="00AE1AA2" w:rsidP="00833B8E">
      <w:pPr>
        <w:pStyle w:val="Titre3"/>
      </w:pPr>
      <w:r w:rsidRPr="00AE1AA2">
        <w:t>Instruction de travail :Temps de réalisation d'instruction :</w:t>
      </w:r>
    </w:p>
    <w:p w14:paraId="28B5FA50" w14:textId="77777777" w:rsidR="00AE1AA2" w:rsidRPr="00AE1AA2" w:rsidRDefault="00AE1AA2" w:rsidP="00AE1AA2">
      <w:r w:rsidRPr="00AE1AA2">
        <w:t>Temps de réalisation</w:t>
      </w:r>
    </w:p>
    <w:p w14:paraId="457C0BB1" w14:textId="77777777" w:rsidR="00833B8E" w:rsidRDefault="00833B8E" w:rsidP="00833B8E">
      <w:pPr>
        <w:pStyle w:val="Paragraphedeliste"/>
        <w:numPr>
          <w:ilvl w:val="0"/>
          <w:numId w:val="14"/>
        </w:numPr>
      </w:pPr>
      <w:r>
        <w:t>Déposer de la pâte à braser sur tous les pads SMD</w:t>
      </w:r>
    </w:p>
    <w:p w14:paraId="42D952ED" w14:textId="77777777" w:rsidR="00833B8E" w:rsidRDefault="00833B8E" w:rsidP="00833B8E">
      <w:pPr>
        <w:pStyle w:val="Paragraphedeliste"/>
        <w:numPr>
          <w:ilvl w:val="0"/>
          <w:numId w:val="14"/>
        </w:numPr>
      </w:pPr>
      <w:r>
        <w:t>Déposer les composants SMD aux divers endroits nécessaires</w:t>
      </w:r>
    </w:p>
    <w:p w14:paraId="264F2ED5" w14:textId="77777777" w:rsidR="00833B8E" w:rsidRDefault="00833B8E" w:rsidP="00833B8E">
      <w:pPr>
        <w:pStyle w:val="Paragraphedeliste"/>
        <w:numPr>
          <w:ilvl w:val="1"/>
          <w:numId w:val="14"/>
        </w:numPr>
      </w:pPr>
      <w:r>
        <w:t>Si vous avez choisi d’utiliser un LM2663 pour K9 (à la place d’un LM2662) il faut installer une résistance de 0Ω sur X9</w:t>
      </w:r>
    </w:p>
    <w:p w14:paraId="46C467F6" w14:textId="77777777" w:rsidR="00833B8E" w:rsidRDefault="00833B8E" w:rsidP="00833B8E">
      <w:pPr>
        <w:pStyle w:val="Paragraphedeliste"/>
        <w:numPr>
          <w:ilvl w:val="0"/>
          <w:numId w:val="14"/>
        </w:numPr>
      </w:pPr>
      <w:r>
        <w:t>Passer la carte au four</w:t>
      </w:r>
    </w:p>
    <w:p w14:paraId="77D52640" w14:textId="77777777" w:rsidR="00833B8E" w:rsidRDefault="00833B8E" w:rsidP="00833B8E">
      <w:pPr>
        <w:pStyle w:val="Paragraphedeliste"/>
        <w:numPr>
          <w:ilvl w:val="0"/>
          <w:numId w:val="14"/>
        </w:numPr>
      </w:pPr>
      <w:r>
        <w:t>Installer les composants THT. Les dissipateurs thermiques doivent être installés de telle manière à ce que leur côté avec beaucoup d’ailettes soit au-dessus des grandes ouvertures. N’oubliez pas de braser les pieds des dissipateurs, d’utiliser de la pâte thermo conductrice et d’installer le clip (ou la vis si vous utilisez la version à vis du dissipateur).</w:t>
      </w:r>
    </w:p>
    <w:p w14:paraId="472955F1" w14:textId="77777777" w:rsidR="00833B8E" w:rsidRDefault="00833B8E" w:rsidP="00833B8E">
      <w:pPr>
        <w:pStyle w:val="Paragraphedeliste"/>
        <w:numPr>
          <w:ilvl w:val="0"/>
          <w:numId w:val="14"/>
        </w:numPr>
      </w:pPr>
      <w:r>
        <w:t>Coller le sticker P2.</w:t>
      </w:r>
    </w:p>
    <w:p w14:paraId="17D2DF96" w14:textId="77777777" w:rsidR="00833B8E" w:rsidRDefault="00833B8E" w:rsidP="00833B8E">
      <w:pPr>
        <w:pStyle w:val="Paragraphedeliste"/>
        <w:numPr>
          <w:ilvl w:val="0"/>
          <w:numId w:val="14"/>
        </w:numPr>
      </w:pPr>
      <w:r>
        <w:t>Effectuer un contrôle qualité.</w:t>
      </w:r>
    </w:p>
    <w:p w14:paraId="6B24213C" w14:textId="0FD83997" w:rsidR="00AE1AA2" w:rsidRPr="00AE1AA2" w:rsidRDefault="00833B8E" w:rsidP="00833B8E">
      <w:pPr>
        <w:pStyle w:val="Titre3"/>
      </w:pPr>
      <w:r w:rsidRPr="00AE1AA2">
        <w:t xml:space="preserve"> </w:t>
      </w:r>
      <w:r w:rsidR="00AE1AA2" w:rsidRPr="00AE1AA2">
        <w:t>Enregistrements qualité :</w:t>
      </w:r>
    </w:p>
    <w:p w14:paraId="641BE1BF" w14:textId="77777777" w:rsidR="00AE1AA2" w:rsidRPr="00AE1AA2" w:rsidRDefault="00AE1AA2" w:rsidP="00AE1AA2">
      <w:r w:rsidRPr="00AE1AA2">
        <w:t>Numéro du rapport de contrôle ou de la fiche de contrôle que l'opérateur/trice doit compléter.</w:t>
      </w:r>
    </w:p>
    <w:p w14:paraId="1CB04C68" w14:textId="77777777" w:rsidR="00AE1AA2" w:rsidRPr="00AE1AA2" w:rsidRDefault="00AE1AA2" w:rsidP="00833B8E">
      <w:pPr>
        <w:pStyle w:val="Titre3"/>
      </w:pPr>
      <w:r w:rsidRPr="00AE1AA2">
        <w:t>Prochaine étape :</w:t>
      </w:r>
    </w:p>
    <w:p w14:paraId="326FFA76" w14:textId="77777777" w:rsidR="00AE1AA2" w:rsidRPr="00AE1AA2" w:rsidRDefault="00AE1AA2" w:rsidP="00AE1AA2">
      <w:r w:rsidRPr="00AE1AA2">
        <w:t>Numéro de l'instruction suivante</w:t>
      </w:r>
    </w:p>
    <w:p w14:paraId="32CE84D0" w14:textId="77777777" w:rsidR="00AE1AA2" w:rsidRPr="00AE1AA2" w:rsidRDefault="00AE1AA2" w:rsidP="00AE1AA2"/>
    <w:p w14:paraId="2B11A8F0" w14:textId="2C7FB432" w:rsidR="00391E75" w:rsidRDefault="00372FDC" w:rsidP="00391E75">
      <w:r>
        <w:t>Pour la production d’une carte, le protocole suivant est conseillé :</w:t>
      </w:r>
    </w:p>
    <w:p w14:paraId="5F8AD4AE" w14:textId="77777777" w:rsidR="00391E75" w:rsidRDefault="00391E75" w:rsidP="00904A7F">
      <w:pPr>
        <w:pStyle w:val="Titre2"/>
      </w:pPr>
      <w:bookmarkStart w:id="13" w:name="_Toc33882992"/>
      <w:r w:rsidRPr="00904A7F">
        <w:t>Programmation</w:t>
      </w:r>
      <w:bookmarkEnd w:id="13"/>
    </w:p>
    <w:p w14:paraId="6C0DFAB7" w14:textId="77777777" w:rsidR="00391E75" w:rsidRPr="00755AE2" w:rsidRDefault="00391E75" w:rsidP="00904A7F">
      <w:pPr>
        <w:pStyle w:val="Titre3"/>
      </w:pPr>
      <w:bookmarkStart w:id="14" w:name="_Toc33882993"/>
      <w:r w:rsidRPr="00904A7F">
        <w:t>Algorithmes</w:t>
      </w:r>
      <w:r w:rsidRPr="00755AE2">
        <w:t xml:space="preserve"> - Structogrammes</w:t>
      </w:r>
      <w:bookmarkEnd w:id="14"/>
    </w:p>
    <w:p w14:paraId="6F5820B5" w14:textId="6352880D" w:rsidR="00391E75" w:rsidRDefault="00372FDC" w:rsidP="00391E75">
      <w:r>
        <w:t>La carte n’a pas de puce programmable.</w:t>
      </w:r>
    </w:p>
    <w:p w14:paraId="22EBC50E" w14:textId="77777777" w:rsidR="00391E75" w:rsidRDefault="00391E75" w:rsidP="00904A7F">
      <w:pPr>
        <w:pStyle w:val="Titre3"/>
      </w:pPr>
      <w:bookmarkStart w:id="15" w:name="_Toc33882994"/>
      <w:r w:rsidRPr="00904A7F">
        <w:t>Paramétrages</w:t>
      </w:r>
      <w:r>
        <w:t xml:space="preserve"> du μC</w:t>
      </w:r>
      <w:bookmarkEnd w:id="15"/>
    </w:p>
    <w:p w14:paraId="01072474" w14:textId="77777777" w:rsidR="00372FDC" w:rsidRDefault="00372FDC" w:rsidP="00372FDC">
      <w:r>
        <w:t>La carte n’a pas de puce programmable.</w:t>
      </w:r>
    </w:p>
    <w:p w14:paraId="49F362F5" w14:textId="77777777" w:rsidR="00391E75" w:rsidRDefault="00391E75" w:rsidP="00391E75"/>
    <w:p w14:paraId="192825AD" w14:textId="77777777" w:rsidR="00391E75" w:rsidRDefault="00391E75" w:rsidP="00904A7F">
      <w:pPr>
        <w:pStyle w:val="Titre3"/>
      </w:pPr>
      <w:bookmarkStart w:id="16" w:name="_Toc33882995"/>
      <w:r w:rsidRPr="00904A7F">
        <w:t>Astuces</w:t>
      </w:r>
      <w:r>
        <w:t xml:space="preserve"> de codage</w:t>
      </w:r>
      <w:bookmarkEnd w:id="16"/>
    </w:p>
    <w:p w14:paraId="3B5ACF2E" w14:textId="77777777" w:rsidR="00372FDC" w:rsidRDefault="00372FDC" w:rsidP="00372FDC">
      <w:r>
        <w:t>La carte n’a pas de puce programmable.</w:t>
      </w:r>
    </w:p>
    <w:p w14:paraId="342D1E03" w14:textId="06440430" w:rsidR="00391E75" w:rsidRDefault="00391E75" w:rsidP="00733210"/>
    <w:p w14:paraId="41E533D4" w14:textId="77777777" w:rsidR="00391E75" w:rsidRDefault="00391E75" w:rsidP="00391E75"/>
    <w:p w14:paraId="11022496" w14:textId="77777777" w:rsidR="00391E75" w:rsidRDefault="00391E75" w:rsidP="00391E75">
      <w:pPr>
        <w:pStyle w:val="Titre1"/>
        <w:tabs>
          <w:tab w:val="left" w:pos="142"/>
          <w:tab w:val="num" w:pos="360"/>
        </w:tabs>
        <w:spacing w:before="360" w:after="240"/>
        <w:ind w:left="360" w:hanging="360"/>
      </w:pPr>
      <w:bookmarkStart w:id="17" w:name="_Toc33882996"/>
      <w:r>
        <w:t>Tests</w:t>
      </w:r>
      <w:bookmarkEnd w:id="17"/>
    </w:p>
    <w:p w14:paraId="1A42366E" w14:textId="691DEAA6" w:rsidR="00391E75" w:rsidRDefault="00391E75" w:rsidP="00904A7F">
      <w:pPr>
        <w:pStyle w:val="Titre2"/>
      </w:pPr>
      <w:bookmarkStart w:id="18" w:name="_Toc33882997"/>
      <w:r>
        <w:t>Mise en service</w:t>
      </w:r>
      <w:bookmarkEnd w:id="18"/>
    </w:p>
    <w:p w14:paraId="1367238A" w14:textId="77777777" w:rsidR="00FB6121" w:rsidRPr="001C7EB3" w:rsidRDefault="00FB6121" w:rsidP="00FB6121">
      <w:pPr>
        <w:pStyle w:val="Titre3"/>
      </w:pPr>
      <w:bookmarkStart w:id="19" w:name="_Toc91144017"/>
      <w:r>
        <w:lastRenderedPageBreak/>
        <w:t>But</w:t>
      </w:r>
      <w:bookmarkEnd w:id="19"/>
    </w:p>
    <w:p w14:paraId="76CB2694" w14:textId="77777777" w:rsidR="00FB6121" w:rsidRDefault="00FB6121" w:rsidP="00FB6121">
      <w:r>
        <w:t>Tester le bon fonctionnement de la carte « Puit de courant » 1438.5100.00 et la calibrer.</w:t>
      </w:r>
    </w:p>
    <w:p w14:paraId="6A940239" w14:textId="77777777" w:rsidR="00FB6121" w:rsidRPr="001C7EB3" w:rsidRDefault="00FB6121" w:rsidP="00FB6121">
      <w:pPr>
        <w:pStyle w:val="Titre3"/>
      </w:pPr>
      <w:bookmarkStart w:id="20" w:name="_Toc91144018"/>
      <w:r>
        <w:t>Référence</w:t>
      </w:r>
      <w:bookmarkEnd w:id="20"/>
    </w:p>
    <w:p w14:paraId="4B263014" w14:textId="77777777" w:rsidR="00FB6121" w:rsidRDefault="00FB6121" w:rsidP="00FB6121">
      <w:r>
        <w:t>Carte Puit de courant 1438.5100.00 portant le numéro d’inventaire/de série :</w:t>
      </w:r>
    </w:p>
    <w:p w14:paraId="130F5446" w14:textId="77777777" w:rsidR="00FB6121" w:rsidRDefault="00FB6121" w:rsidP="00FB6121"/>
    <w:p w14:paraId="4E20AF36" w14:textId="77777777" w:rsidR="00FB6121" w:rsidRPr="001C7EB3" w:rsidRDefault="00FB6121" w:rsidP="00FB6121">
      <w:pPr>
        <w:pStyle w:val="Titre3"/>
      </w:pPr>
      <w:bookmarkStart w:id="21" w:name="_Toc91144019"/>
      <w:r w:rsidRPr="001C7EB3">
        <w:t>Liste de matériel</w:t>
      </w:r>
      <w:bookmarkEnd w:id="21"/>
    </w:p>
    <w:tbl>
      <w:tblPr>
        <w:tblStyle w:val="Grilledutableau"/>
        <w:tblW w:w="0" w:type="auto"/>
        <w:tblLook w:val="01E0" w:firstRow="1" w:lastRow="1" w:firstColumn="1" w:lastColumn="1" w:noHBand="0" w:noVBand="0"/>
      </w:tblPr>
      <w:tblGrid>
        <w:gridCol w:w="1784"/>
        <w:gridCol w:w="1472"/>
        <w:gridCol w:w="1701"/>
        <w:gridCol w:w="2887"/>
        <w:gridCol w:w="2067"/>
      </w:tblGrid>
      <w:tr w:rsidR="00FB6121" w:rsidRPr="00307F52" w14:paraId="32602750" w14:textId="77777777" w:rsidTr="0032127B">
        <w:tc>
          <w:tcPr>
            <w:tcW w:w="1784" w:type="dxa"/>
            <w:shd w:val="clear" w:color="auto" w:fill="666666"/>
          </w:tcPr>
          <w:p w14:paraId="56EE83C8" w14:textId="77777777" w:rsidR="00FB6121" w:rsidRPr="00307F52" w:rsidRDefault="00FB6121" w:rsidP="0032127B">
            <w:pPr>
              <w:jc w:val="center"/>
              <w:rPr>
                <w:color w:val="FFFFFF" w:themeColor="background1"/>
              </w:rPr>
            </w:pPr>
            <w:r w:rsidRPr="00307F52">
              <w:rPr>
                <w:color w:val="FFFFFF" w:themeColor="background1"/>
              </w:rPr>
              <w:t>Désignation</w:t>
            </w:r>
          </w:p>
        </w:tc>
        <w:tc>
          <w:tcPr>
            <w:tcW w:w="1472" w:type="dxa"/>
            <w:shd w:val="clear" w:color="auto" w:fill="666666"/>
          </w:tcPr>
          <w:p w14:paraId="17426F58" w14:textId="77777777" w:rsidR="00FB6121" w:rsidRPr="00307F52" w:rsidRDefault="00FB6121" w:rsidP="0032127B">
            <w:pPr>
              <w:jc w:val="center"/>
              <w:rPr>
                <w:color w:val="FFFFFF" w:themeColor="background1"/>
              </w:rPr>
            </w:pPr>
            <w:r w:rsidRPr="00307F52">
              <w:rPr>
                <w:color w:val="FFFFFF" w:themeColor="background1"/>
              </w:rPr>
              <w:t>Marque</w:t>
            </w:r>
          </w:p>
        </w:tc>
        <w:tc>
          <w:tcPr>
            <w:tcW w:w="1701" w:type="dxa"/>
            <w:shd w:val="clear" w:color="auto" w:fill="666666"/>
          </w:tcPr>
          <w:p w14:paraId="6AB634B8" w14:textId="77777777" w:rsidR="00FB6121" w:rsidRPr="00307F52" w:rsidRDefault="00FB6121" w:rsidP="0032127B">
            <w:pPr>
              <w:jc w:val="center"/>
              <w:rPr>
                <w:color w:val="FFFFFF" w:themeColor="background1"/>
              </w:rPr>
            </w:pPr>
            <w:r w:rsidRPr="00307F52">
              <w:rPr>
                <w:color w:val="FFFFFF" w:themeColor="background1"/>
              </w:rPr>
              <w:t>Type</w:t>
            </w:r>
          </w:p>
        </w:tc>
        <w:tc>
          <w:tcPr>
            <w:tcW w:w="2887" w:type="dxa"/>
            <w:shd w:val="clear" w:color="auto" w:fill="666666"/>
          </w:tcPr>
          <w:p w14:paraId="6B11680F" w14:textId="77777777" w:rsidR="00FB6121" w:rsidRPr="00307F52" w:rsidRDefault="00FB6121" w:rsidP="0032127B">
            <w:pPr>
              <w:jc w:val="center"/>
              <w:rPr>
                <w:color w:val="FFFFFF" w:themeColor="background1"/>
              </w:rPr>
            </w:pPr>
            <w:r w:rsidRPr="00307F52">
              <w:rPr>
                <w:color w:val="FFFFFF" w:themeColor="background1"/>
              </w:rPr>
              <w:t>Caractéristiques</w:t>
            </w:r>
          </w:p>
        </w:tc>
        <w:tc>
          <w:tcPr>
            <w:tcW w:w="2067" w:type="dxa"/>
            <w:shd w:val="clear" w:color="auto" w:fill="666666"/>
          </w:tcPr>
          <w:p w14:paraId="15D1F2E6" w14:textId="77777777" w:rsidR="00FB6121" w:rsidRPr="00307F52" w:rsidRDefault="00FB6121" w:rsidP="0032127B">
            <w:pPr>
              <w:jc w:val="center"/>
              <w:rPr>
                <w:color w:val="FFFFFF" w:themeColor="background1"/>
              </w:rPr>
            </w:pPr>
            <w:r w:rsidRPr="00307F52">
              <w:rPr>
                <w:color w:val="FFFFFF" w:themeColor="background1"/>
              </w:rPr>
              <w:t>No d'inventaire</w:t>
            </w:r>
          </w:p>
        </w:tc>
      </w:tr>
      <w:tr w:rsidR="00FB6121" w14:paraId="453ABBB7" w14:textId="77777777" w:rsidTr="0032127B">
        <w:tc>
          <w:tcPr>
            <w:tcW w:w="1784" w:type="dxa"/>
          </w:tcPr>
          <w:p w14:paraId="2DD10606" w14:textId="77777777" w:rsidR="00FB6121" w:rsidRDefault="00FB6121" w:rsidP="0032127B">
            <w:pPr>
              <w:jc w:val="center"/>
              <w:rPr>
                <w:sz w:val="24"/>
                <w:szCs w:val="24"/>
              </w:rPr>
            </w:pPr>
            <w:r>
              <w:rPr>
                <w:sz w:val="24"/>
                <w:szCs w:val="24"/>
              </w:rPr>
              <w:t>G1</w:t>
            </w:r>
          </w:p>
        </w:tc>
        <w:tc>
          <w:tcPr>
            <w:tcW w:w="1472" w:type="dxa"/>
          </w:tcPr>
          <w:p w14:paraId="46E0E57A" w14:textId="3243421F" w:rsidR="00FB6121" w:rsidRDefault="00FB6121" w:rsidP="0032127B">
            <w:pPr>
              <w:jc w:val="center"/>
              <w:rPr>
                <w:sz w:val="24"/>
                <w:szCs w:val="24"/>
              </w:rPr>
            </w:pPr>
            <w:r>
              <w:rPr>
                <w:sz w:val="24"/>
                <w:szCs w:val="24"/>
              </w:rPr>
              <w:t>Siglent</w:t>
            </w:r>
          </w:p>
        </w:tc>
        <w:tc>
          <w:tcPr>
            <w:tcW w:w="1701" w:type="dxa"/>
          </w:tcPr>
          <w:p w14:paraId="3CD0563B" w14:textId="77777777" w:rsidR="00FB6121" w:rsidRDefault="00FB6121" w:rsidP="0032127B">
            <w:pPr>
              <w:jc w:val="center"/>
              <w:rPr>
                <w:sz w:val="24"/>
                <w:szCs w:val="24"/>
              </w:rPr>
            </w:pPr>
          </w:p>
        </w:tc>
        <w:tc>
          <w:tcPr>
            <w:tcW w:w="2887" w:type="dxa"/>
          </w:tcPr>
          <w:p w14:paraId="1F88F844" w14:textId="77777777" w:rsidR="00FB6121" w:rsidRDefault="00FB6121" w:rsidP="0032127B">
            <w:pPr>
              <w:jc w:val="center"/>
              <w:rPr>
                <w:sz w:val="24"/>
                <w:szCs w:val="24"/>
              </w:rPr>
            </w:pPr>
            <w:r>
              <w:rPr>
                <w:sz w:val="24"/>
                <w:szCs w:val="24"/>
              </w:rPr>
              <w:t>Alimentation 0-30V 2A</w:t>
            </w:r>
          </w:p>
        </w:tc>
        <w:tc>
          <w:tcPr>
            <w:tcW w:w="2067" w:type="dxa"/>
          </w:tcPr>
          <w:p w14:paraId="64A91295" w14:textId="77777777" w:rsidR="00FB6121" w:rsidRDefault="00FB6121" w:rsidP="0032127B">
            <w:pPr>
              <w:jc w:val="center"/>
              <w:rPr>
                <w:sz w:val="24"/>
                <w:szCs w:val="24"/>
              </w:rPr>
            </w:pPr>
          </w:p>
        </w:tc>
      </w:tr>
      <w:tr w:rsidR="00FB6121" w14:paraId="65401721" w14:textId="77777777" w:rsidTr="0032127B">
        <w:tc>
          <w:tcPr>
            <w:tcW w:w="1784" w:type="dxa"/>
          </w:tcPr>
          <w:p w14:paraId="7940304C" w14:textId="77777777" w:rsidR="00FB6121" w:rsidRDefault="00FB6121" w:rsidP="0032127B">
            <w:pPr>
              <w:jc w:val="center"/>
              <w:rPr>
                <w:sz w:val="24"/>
                <w:szCs w:val="24"/>
              </w:rPr>
            </w:pPr>
            <w:r>
              <w:rPr>
                <w:sz w:val="24"/>
                <w:szCs w:val="24"/>
              </w:rPr>
              <w:t>P1</w:t>
            </w:r>
          </w:p>
        </w:tc>
        <w:tc>
          <w:tcPr>
            <w:tcW w:w="1472" w:type="dxa"/>
          </w:tcPr>
          <w:p w14:paraId="2E89C521" w14:textId="3F492FF4" w:rsidR="00FB6121" w:rsidRDefault="005163CE" w:rsidP="0032127B">
            <w:pPr>
              <w:jc w:val="center"/>
              <w:rPr>
                <w:sz w:val="24"/>
                <w:szCs w:val="24"/>
              </w:rPr>
            </w:pPr>
            <w:r>
              <w:rPr>
                <w:sz w:val="24"/>
                <w:szCs w:val="24"/>
              </w:rPr>
              <w:t>Fluke</w:t>
            </w:r>
          </w:p>
        </w:tc>
        <w:tc>
          <w:tcPr>
            <w:tcW w:w="1701" w:type="dxa"/>
          </w:tcPr>
          <w:p w14:paraId="765C3DA7" w14:textId="77777777" w:rsidR="00FB6121" w:rsidRDefault="00FB6121" w:rsidP="0032127B">
            <w:pPr>
              <w:jc w:val="center"/>
              <w:rPr>
                <w:sz w:val="24"/>
                <w:szCs w:val="24"/>
              </w:rPr>
            </w:pPr>
          </w:p>
        </w:tc>
        <w:tc>
          <w:tcPr>
            <w:tcW w:w="2887" w:type="dxa"/>
          </w:tcPr>
          <w:p w14:paraId="4BB6387D" w14:textId="77777777" w:rsidR="00FB6121" w:rsidRDefault="00FB6121" w:rsidP="0032127B">
            <w:pPr>
              <w:jc w:val="center"/>
              <w:rPr>
                <w:sz w:val="24"/>
                <w:szCs w:val="24"/>
              </w:rPr>
            </w:pPr>
            <w:r>
              <w:rPr>
                <w:sz w:val="24"/>
                <w:szCs w:val="24"/>
              </w:rPr>
              <w:t>Multimètre</w:t>
            </w:r>
          </w:p>
        </w:tc>
        <w:tc>
          <w:tcPr>
            <w:tcW w:w="2067" w:type="dxa"/>
          </w:tcPr>
          <w:p w14:paraId="28A1E0F6" w14:textId="77777777" w:rsidR="00FB6121" w:rsidRDefault="00FB6121" w:rsidP="0032127B">
            <w:pPr>
              <w:jc w:val="center"/>
              <w:rPr>
                <w:sz w:val="24"/>
                <w:szCs w:val="24"/>
              </w:rPr>
            </w:pPr>
          </w:p>
        </w:tc>
      </w:tr>
      <w:tr w:rsidR="00FB6121" w14:paraId="716A5C01" w14:textId="77777777" w:rsidTr="0032127B">
        <w:tc>
          <w:tcPr>
            <w:tcW w:w="1784" w:type="dxa"/>
          </w:tcPr>
          <w:p w14:paraId="66C43E0E" w14:textId="77777777" w:rsidR="00FB6121" w:rsidRDefault="00FB6121" w:rsidP="0032127B">
            <w:pPr>
              <w:jc w:val="center"/>
              <w:rPr>
                <w:sz w:val="24"/>
                <w:szCs w:val="24"/>
              </w:rPr>
            </w:pPr>
            <w:r>
              <w:rPr>
                <w:sz w:val="24"/>
                <w:szCs w:val="24"/>
              </w:rPr>
              <w:t>P2</w:t>
            </w:r>
          </w:p>
        </w:tc>
        <w:tc>
          <w:tcPr>
            <w:tcW w:w="1472" w:type="dxa"/>
          </w:tcPr>
          <w:p w14:paraId="118D7C99" w14:textId="2AB6E0DA" w:rsidR="00FB6121" w:rsidRDefault="005163CE" w:rsidP="0032127B">
            <w:pPr>
              <w:jc w:val="center"/>
              <w:rPr>
                <w:sz w:val="24"/>
                <w:szCs w:val="24"/>
              </w:rPr>
            </w:pPr>
            <w:r>
              <w:rPr>
                <w:sz w:val="24"/>
                <w:szCs w:val="24"/>
              </w:rPr>
              <w:t>Fluke</w:t>
            </w:r>
          </w:p>
        </w:tc>
        <w:tc>
          <w:tcPr>
            <w:tcW w:w="1701" w:type="dxa"/>
          </w:tcPr>
          <w:p w14:paraId="7BF1C76E" w14:textId="77777777" w:rsidR="00FB6121" w:rsidRDefault="00FB6121" w:rsidP="0032127B">
            <w:pPr>
              <w:jc w:val="center"/>
              <w:rPr>
                <w:sz w:val="24"/>
                <w:szCs w:val="24"/>
              </w:rPr>
            </w:pPr>
          </w:p>
        </w:tc>
        <w:tc>
          <w:tcPr>
            <w:tcW w:w="2887" w:type="dxa"/>
          </w:tcPr>
          <w:p w14:paraId="057CBC9A" w14:textId="77777777" w:rsidR="00FB6121" w:rsidRDefault="00FB6121" w:rsidP="0032127B">
            <w:pPr>
              <w:jc w:val="center"/>
              <w:rPr>
                <w:sz w:val="24"/>
                <w:szCs w:val="24"/>
              </w:rPr>
            </w:pPr>
            <w:r>
              <w:rPr>
                <w:sz w:val="24"/>
                <w:szCs w:val="24"/>
              </w:rPr>
              <w:t>Multimètre</w:t>
            </w:r>
          </w:p>
        </w:tc>
        <w:tc>
          <w:tcPr>
            <w:tcW w:w="2067" w:type="dxa"/>
          </w:tcPr>
          <w:p w14:paraId="1D5C1A51" w14:textId="77777777" w:rsidR="00FB6121" w:rsidRDefault="00FB6121" w:rsidP="0032127B">
            <w:pPr>
              <w:jc w:val="center"/>
              <w:rPr>
                <w:sz w:val="24"/>
                <w:szCs w:val="24"/>
              </w:rPr>
            </w:pPr>
          </w:p>
        </w:tc>
      </w:tr>
    </w:tbl>
    <w:p w14:paraId="73AAF3A6" w14:textId="77777777" w:rsidR="00FB6121" w:rsidRPr="00E15960" w:rsidRDefault="00FB6121" w:rsidP="00FB6121">
      <w:pPr>
        <w:pStyle w:val="Titre3"/>
      </w:pPr>
      <w:bookmarkStart w:id="22" w:name="_Toc91144020"/>
      <w:r w:rsidRPr="00E15960">
        <w:t>Schéma électrique</w:t>
      </w:r>
      <w:bookmarkEnd w:id="22"/>
    </w:p>
    <w:p w14:paraId="00522C4E" w14:textId="77777777" w:rsidR="00FB6121" w:rsidRDefault="00FB6121" w:rsidP="00FB6121">
      <w:r>
        <w:t>Texte</w:t>
      </w:r>
    </w:p>
    <w:p w14:paraId="6B7A6FB2" w14:textId="77777777" w:rsidR="00FB6121" w:rsidRPr="00E15960" w:rsidRDefault="00FB6121" w:rsidP="00FB6121">
      <w:pPr>
        <w:pStyle w:val="Titre3"/>
      </w:pPr>
      <w:bookmarkStart w:id="23" w:name="_Toc91144021"/>
      <w:r w:rsidRPr="00E15960">
        <w:t>Schéma de mesures</w:t>
      </w:r>
      <w:bookmarkEnd w:id="23"/>
    </w:p>
    <w:p w14:paraId="531BE4D1" w14:textId="77777777" w:rsidR="00FB6121" w:rsidRDefault="00FB6121" w:rsidP="00FB6121">
      <w:r>
        <w:t>Texte</w:t>
      </w:r>
    </w:p>
    <w:p w14:paraId="70261664" w14:textId="77777777" w:rsidR="00FB6121" w:rsidRPr="00E15960" w:rsidRDefault="00FB6121" w:rsidP="00FB6121">
      <w:pPr>
        <w:pStyle w:val="Titre3"/>
      </w:pPr>
      <w:bookmarkStart w:id="24" w:name="_Toc91144022"/>
      <w:r>
        <w:t>Conditions de mesures</w:t>
      </w:r>
      <w:bookmarkEnd w:id="24"/>
    </w:p>
    <w:p w14:paraId="0035ECD3" w14:textId="1DCE51A9" w:rsidR="00FB6121" w:rsidRDefault="005163CE" w:rsidP="00FB6121">
      <w:r>
        <w:t>Placer un cavalier sur X6 en position « Courant ON » et un cavalier sur X7 en position « Courant OFF ».</w:t>
      </w:r>
    </w:p>
    <w:p w14:paraId="2FCAFCBF" w14:textId="77777777" w:rsidR="00FB6121" w:rsidRPr="00E15960" w:rsidRDefault="00FB6121" w:rsidP="00FB6121">
      <w:pPr>
        <w:pStyle w:val="Titre3"/>
      </w:pPr>
      <w:bookmarkStart w:id="25" w:name="_Toc91144023"/>
      <w:r>
        <w:t>Marche-à-suivre</w:t>
      </w:r>
      <w:bookmarkEnd w:id="25"/>
    </w:p>
    <w:tbl>
      <w:tblPr>
        <w:tblStyle w:val="Grilledutableau"/>
        <w:tblW w:w="5096" w:type="pct"/>
        <w:tblLook w:val="04A0" w:firstRow="1" w:lastRow="0" w:firstColumn="1" w:lastColumn="0" w:noHBand="0" w:noVBand="1"/>
      </w:tblPr>
      <w:tblGrid>
        <w:gridCol w:w="645"/>
        <w:gridCol w:w="4361"/>
        <w:gridCol w:w="3992"/>
        <w:gridCol w:w="1103"/>
      </w:tblGrid>
      <w:tr w:rsidR="00FB6121" w:rsidRPr="009A08B2" w14:paraId="12B5CA32" w14:textId="77777777" w:rsidTr="00521AE5">
        <w:trPr>
          <w:cantSplit/>
          <w:trHeight w:val="459"/>
          <w:tblHeader/>
        </w:trPr>
        <w:tc>
          <w:tcPr>
            <w:tcW w:w="319" w:type="pct"/>
            <w:vAlign w:val="center"/>
          </w:tcPr>
          <w:p w14:paraId="194EF7AB" w14:textId="77777777" w:rsidR="00FB6121" w:rsidRPr="005C139E" w:rsidRDefault="00FB6121" w:rsidP="0032127B">
            <w:pPr>
              <w:rPr>
                <w:b/>
              </w:rPr>
            </w:pPr>
          </w:p>
        </w:tc>
        <w:tc>
          <w:tcPr>
            <w:tcW w:w="2159" w:type="pct"/>
            <w:vAlign w:val="center"/>
          </w:tcPr>
          <w:p w14:paraId="0580198A" w14:textId="77777777" w:rsidR="00FB6121" w:rsidRPr="005C139E" w:rsidRDefault="00FB6121" w:rsidP="0032127B">
            <w:pPr>
              <w:rPr>
                <w:b/>
              </w:rPr>
            </w:pPr>
            <w:r w:rsidRPr="005C139E">
              <w:rPr>
                <w:b/>
              </w:rPr>
              <w:t>Instruction</w:t>
            </w:r>
            <w:r>
              <w:rPr>
                <w:b/>
              </w:rPr>
              <w:t>s</w:t>
            </w:r>
            <w:r w:rsidRPr="005C139E">
              <w:rPr>
                <w:b/>
              </w:rPr>
              <w:t xml:space="preserve"> de mesure</w:t>
            </w:r>
          </w:p>
        </w:tc>
        <w:tc>
          <w:tcPr>
            <w:tcW w:w="1976" w:type="pct"/>
            <w:vAlign w:val="center"/>
          </w:tcPr>
          <w:p w14:paraId="1E608260" w14:textId="77777777" w:rsidR="00FB6121" w:rsidRPr="005C139E" w:rsidRDefault="00FB6121" w:rsidP="0032127B">
            <w:pPr>
              <w:rPr>
                <w:b/>
              </w:rPr>
            </w:pPr>
            <w:r w:rsidRPr="005C139E">
              <w:rPr>
                <w:b/>
              </w:rPr>
              <w:t>Condition</w:t>
            </w:r>
            <w:r>
              <w:rPr>
                <w:b/>
              </w:rPr>
              <w:t>s</w:t>
            </w:r>
            <w:r w:rsidRPr="005C139E">
              <w:rPr>
                <w:b/>
              </w:rPr>
              <w:t xml:space="preserve"> de validation</w:t>
            </w:r>
          </w:p>
        </w:tc>
        <w:tc>
          <w:tcPr>
            <w:tcW w:w="546" w:type="pct"/>
            <w:vAlign w:val="center"/>
          </w:tcPr>
          <w:p w14:paraId="77765C09" w14:textId="77777777" w:rsidR="00FB6121" w:rsidRPr="003543B3" w:rsidRDefault="00FB6121" w:rsidP="0032127B">
            <w:pPr>
              <w:jc w:val="center"/>
              <w:rPr>
                <w:b/>
                <w:lang w:val="de-CH"/>
              </w:rPr>
            </w:pPr>
            <w:r w:rsidRPr="003543B3">
              <w:rPr>
                <w:b/>
                <w:lang w:val="de-CH"/>
              </w:rPr>
              <w:t xml:space="preserve">OK/KO </w:t>
            </w:r>
          </w:p>
        </w:tc>
      </w:tr>
      <w:tr w:rsidR="00FB6121" w14:paraId="0751A5BF" w14:textId="77777777" w:rsidTr="00521AE5">
        <w:trPr>
          <w:cantSplit/>
          <w:trHeight w:val="834"/>
        </w:trPr>
        <w:tc>
          <w:tcPr>
            <w:tcW w:w="319" w:type="pct"/>
            <w:vAlign w:val="center"/>
          </w:tcPr>
          <w:p w14:paraId="631A9CA1" w14:textId="77777777" w:rsidR="00FB6121" w:rsidRDefault="00FB6121" w:rsidP="0032127B">
            <w:r>
              <w:t>1.1</w:t>
            </w:r>
          </w:p>
        </w:tc>
        <w:tc>
          <w:tcPr>
            <w:tcW w:w="2159" w:type="pct"/>
          </w:tcPr>
          <w:p w14:paraId="0EF7BCBC" w14:textId="77777777" w:rsidR="00FB6121" w:rsidRDefault="00FB6121" w:rsidP="0032127B">
            <w:r>
              <w:t>Contrôler que X9 soit correct</w:t>
            </w:r>
          </w:p>
        </w:tc>
        <w:tc>
          <w:tcPr>
            <w:tcW w:w="1976" w:type="pct"/>
          </w:tcPr>
          <w:p w14:paraId="51102F85" w14:textId="77777777" w:rsidR="00FB6121" w:rsidRDefault="00FB6121" w:rsidP="0032127B">
            <w:pPr>
              <w:contextualSpacing/>
            </w:pPr>
            <w:r>
              <w:t>Si K9 est un LM2662 : X9 non installé</w:t>
            </w:r>
          </w:p>
          <w:p w14:paraId="74FBD622" w14:textId="77777777" w:rsidR="00FB6121" w:rsidRDefault="00FB6121" w:rsidP="0032127B">
            <w:pPr>
              <w:contextualSpacing/>
            </w:pPr>
          </w:p>
          <w:p w14:paraId="7C52C7DD" w14:textId="77777777" w:rsidR="00FB6121" w:rsidRPr="00946030" w:rsidRDefault="00FB6121" w:rsidP="0032127B">
            <w:pPr>
              <w:contextualSpacing/>
            </w:pPr>
            <w:r>
              <w:t>Si K9 est un LM2663 : X9 = 0Ω</w:t>
            </w:r>
          </w:p>
        </w:tc>
        <w:tc>
          <w:tcPr>
            <w:tcW w:w="546" w:type="pct"/>
            <w:vAlign w:val="center"/>
          </w:tcPr>
          <w:p w14:paraId="0ECA70AF" w14:textId="77777777" w:rsidR="00FB6121" w:rsidRDefault="00FB6121" w:rsidP="0032127B">
            <w:pPr>
              <w:jc w:val="right"/>
            </w:pPr>
          </w:p>
        </w:tc>
      </w:tr>
      <w:tr w:rsidR="00FB6121" w14:paraId="5127581D" w14:textId="77777777" w:rsidTr="00521AE5">
        <w:trPr>
          <w:cantSplit/>
          <w:trHeight w:val="524"/>
        </w:trPr>
        <w:tc>
          <w:tcPr>
            <w:tcW w:w="319" w:type="pct"/>
            <w:vAlign w:val="center"/>
          </w:tcPr>
          <w:p w14:paraId="62503E64" w14:textId="77777777" w:rsidR="00FB6121" w:rsidRDefault="00FB6121" w:rsidP="0032127B">
            <w:r>
              <w:t>1.2</w:t>
            </w:r>
          </w:p>
        </w:tc>
        <w:tc>
          <w:tcPr>
            <w:tcW w:w="4135" w:type="pct"/>
            <w:gridSpan w:val="2"/>
          </w:tcPr>
          <w:p w14:paraId="3B767066" w14:textId="77777777" w:rsidR="00FB6121" w:rsidRDefault="00FB6121" w:rsidP="0032127B">
            <w:pPr>
              <w:contextualSpacing/>
              <w:jc w:val="center"/>
            </w:pPr>
            <w:r>
              <w:t>Désactiver le booster en mettant un cavalier sur X3 (booster OFF)</w:t>
            </w:r>
          </w:p>
        </w:tc>
        <w:tc>
          <w:tcPr>
            <w:tcW w:w="546" w:type="pct"/>
            <w:vAlign w:val="center"/>
          </w:tcPr>
          <w:p w14:paraId="49C2CC60" w14:textId="77777777" w:rsidR="00FB6121" w:rsidRDefault="00FB6121" w:rsidP="0032127B">
            <w:pPr>
              <w:jc w:val="right"/>
            </w:pPr>
          </w:p>
        </w:tc>
      </w:tr>
      <w:tr w:rsidR="00FB6121" w14:paraId="1B818219" w14:textId="77777777" w:rsidTr="00521AE5">
        <w:trPr>
          <w:cantSplit/>
          <w:trHeight w:val="546"/>
        </w:trPr>
        <w:tc>
          <w:tcPr>
            <w:tcW w:w="319" w:type="pct"/>
            <w:vAlign w:val="center"/>
          </w:tcPr>
          <w:p w14:paraId="6D6C372F" w14:textId="77777777" w:rsidR="00FB6121" w:rsidRDefault="00FB6121" w:rsidP="0032127B">
            <w:r>
              <w:t>1.3</w:t>
            </w:r>
          </w:p>
        </w:tc>
        <w:tc>
          <w:tcPr>
            <w:tcW w:w="4135" w:type="pct"/>
            <w:gridSpan w:val="2"/>
          </w:tcPr>
          <w:p w14:paraId="462BF69F" w14:textId="77777777" w:rsidR="00FB6121" w:rsidRDefault="00FB6121" w:rsidP="0032127B">
            <w:pPr>
              <w:jc w:val="center"/>
              <w:rPr>
                <w:sz w:val="20"/>
                <w:szCs w:val="20"/>
              </w:rPr>
            </w:pPr>
            <w:r>
              <w:rPr>
                <w:sz w:val="20"/>
                <w:szCs w:val="20"/>
              </w:rPr>
              <w:t>Régler G1 sur 3V et limitation de courant à 100mA puis brancher X1</w:t>
            </w:r>
          </w:p>
          <w:p w14:paraId="6B8E006E" w14:textId="3FCB7C0D" w:rsidR="00FB6121" w:rsidRPr="003543B3" w:rsidRDefault="00FB6121" w:rsidP="0032127B">
            <w:pPr>
              <w:jc w:val="center"/>
              <w:rPr>
                <w:sz w:val="20"/>
                <w:szCs w:val="20"/>
              </w:rPr>
            </w:pPr>
            <w:r>
              <w:rPr>
                <w:sz w:val="20"/>
                <w:szCs w:val="20"/>
              </w:rPr>
              <w:t>Régler le courant au minimum avec R14</w:t>
            </w:r>
          </w:p>
        </w:tc>
        <w:tc>
          <w:tcPr>
            <w:tcW w:w="546" w:type="pct"/>
            <w:vAlign w:val="center"/>
          </w:tcPr>
          <w:p w14:paraId="41B36DA1" w14:textId="77777777" w:rsidR="00FB6121" w:rsidRDefault="00FB6121" w:rsidP="0032127B"/>
        </w:tc>
      </w:tr>
      <w:tr w:rsidR="00FB6121" w14:paraId="49654B48" w14:textId="77777777" w:rsidTr="00521AE5">
        <w:trPr>
          <w:cantSplit/>
          <w:trHeight w:val="661"/>
        </w:trPr>
        <w:tc>
          <w:tcPr>
            <w:tcW w:w="319" w:type="pct"/>
            <w:vAlign w:val="center"/>
          </w:tcPr>
          <w:p w14:paraId="5268ACEE" w14:textId="35BA873B" w:rsidR="00FB6121" w:rsidRDefault="00FB6121" w:rsidP="0032127B">
            <w:r>
              <w:t>1.</w:t>
            </w:r>
            <w:r w:rsidR="00F74E08">
              <w:t>4</w:t>
            </w:r>
          </w:p>
        </w:tc>
        <w:tc>
          <w:tcPr>
            <w:tcW w:w="2159" w:type="pct"/>
          </w:tcPr>
          <w:p w14:paraId="14BF1AFA" w14:textId="77777777" w:rsidR="00FB6121" w:rsidRDefault="00FB6121" w:rsidP="0032127B">
            <w:r>
              <w:t>Mesurer le courant</w:t>
            </w:r>
          </w:p>
        </w:tc>
        <w:tc>
          <w:tcPr>
            <w:tcW w:w="1976" w:type="pct"/>
          </w:tcPr>
          <w:p w14:paraId="027AAD9C" w14:textId="1EE7D065" w:rsidR="00FB6121" w:rsidRDefault="00FB6121" w:rsidP="0032127B">
            <w:r>
              <w:t>Courant absorbé = 10±3mA</w:t>
            </w:r>
          </w:p>
        </w:tc>
        <w:tc>
          <w:tcPr>
            <w:tcW w:w="546" w:type="pct"/>
          </w:tcPr>
          <w:p w14:paraId="092E1EEE" w14:textId="7A4C6BE2" w:rsidR="00FB6121" w:rsidRPr="00946030" w:rsidRDefault="00FB6121" w:rsidP="0032127B">
            <w:pPr>
              <w:contextualSpacing/>
            </w:pPr>
          </w:p>
        </w:tc>
      </w:tr>
      <w:tr w:rsidR="005163CE" w14:paraId="76CAF985" w14:textId="77777777" w:rsidTr="00521AE5">
        <w:trPr>
          <w:cantSplit/>
          <w:trHeight w:val="661"/>
        </w:trPr>
        <w:tc>
          <w:tcPr>
            <w:tcW w:w="319" w:type="pct"/>
            <w:vAlign w:val="center"/>
          </w:tcPr>
          <w:p w14:paraId="6A29DD15" w14:textId="5B7B3E63" w:rsidR="005163CE" w:rsidRDefault="005163CE" w:rsidP="0032127B">
            <w:r>
              <w:t>1.5</w:t>
            </w:r>
          </w:p>
        </w:tc>
        <w:tc>
          <w:tcPr>
            <w:tcW w:w="4135" w:type="pct"/>
            <w:gridSpan w:val="2"/>
          </w:tcPr>
          <w:p w14:paraId="78AA146A" w14:textId="421C68EA" w:rsidR="005163CE" w:rsidRDefault="005163CE" w:rsidP="005163CE">
            <w:pPr>
              <w:jc w:val="center"/>
            </w:pPr>
            <w:r>
              <w:t>Augmenter la tension à 3,3V, ajuster R14 pour obtenir un courant de 80±5 mA</w:t>
            </w:r>
          </w:p>
        </w:tc>
        <w:tc>
          <w:tcPr>
            <w:tcW w:w="546" w:type="pct"/>
          </w:tcPr>
          <w:p w14:paraId="2FDE1B53" w14:textId="77777777" w:rsidR="005163CE" w:rsidRPr="00946030" w:rsidRDefault="005163CE" w:rsidP="0032127B">
            <w:pPr>
              <w:contextualSpacing/>
            </w:pPr>
          </w:p>
        </w:tc>
      </w:tr>
      <w:tr w:rsidR="00F74E08" w14:paraId="31C03C38" w14:textId="77777777" w:rsidTr="00521AE5">
        <w:trPr>
          <w:cantSplit/>
          <w:trHeight w:val="661"/>
        </w:trPr>
        <w:tc>
          <w:tcPr>
            <w:tcW w:w="319" w:type="pct"/>
            <w:vAlign w:val="center"/>
          </w:tcPr>
          <w:p w14:paraId="5D118F5A" w14:textId="78743CE0" w:rsidR="00F74E08" w:rsidRDefault="00F74E08" w:rsidP="0032127B">
            <w:r>
              <w:t>1.6</w:t>
            </w:r>
          </w:p>
        </w:tc>
        <w:tc>
          <w:tcPr>
            <w:tcW w:w="2159" w:type="pct"/>
          </w:tcPr>
          <w:p w14:paraId="05B552C1" w14:textId="32D0E67F" w:rsidR="00F74E08" w:rsidRDefault="00F74E08" w:rsidP="0032127B">
            <w:r>
              <w:t>Réduire la tension à 3,05±0,05V</w:t>
            </w:r>
          </w:p>
        </w:tc>
        <w:tc>
          <w:tcPr>
            <w:tcW w:w="1976" w:type="pct"/>
          </w:tcPr>
          <w:p w14:paraId="18346E89" w14:textId="6A4A6F30" w:rsidR="00F74E08" w:rsidRDefault="00F74E08" w:rsidP="0032127B">
            <w:r>
              <w:t>Courant =10±3mA</w:t>
            </w:r>
          </w:p>
        </w:tc>
        <w:tc>
          <w:tcPr>
            <w:tcW w:w="546" w:type="pct"/>
          </w:tcPr>
          <w:p w14:paraId="2E814EFE" w14:textId="77777777" w:rsidR="00F74E08" w:rsidRPr="00946030" w:rsidRDefault="00F74E08" w:rsidP="0032127B">
            <w:pPr>
              <w:contextualSpacing/>
            </w:pPr>
          </w:p>
        </w:tc>
      </w:tr>
      <w:tr w:rsidR="00F74E08" w14:paraId="75822437" w14:textId="77777777" w:rsidTr="00521AE5">
        <w:trPr>
          <w:cantSplit/>
          <w:trHeight w:val="661"/>
        </w:trPr>
        <w:tc>
          <w:tcPr>
            <w:tcW w:w="319" w:type="pct"/>
            <w:vAlign w:val="center"/>
          </w:tcPr>
          <w:p w14:paraId="431426AE" w14:textId="456CBC26" w:rsidR="00F74E08" w:rsidRDefault="00F74E08" w:rsidP="0032127B">
            <w:r>
              <w:t>1.7</w:t>
            </w:r>
          </w:p>
        </w:tc>
        <w:tc>
          <w:tcPr>
            <w:tcW w:w="2159" w:type="pct"/>
          </w:tcPr>
          <w:p w14:paraId="771CB2BB" w14:textId="23D33F7C" w:rsidR="00F74E08" w:rsidRDefault="00F74E08" w:rsidP="0032127B">
            <w:r>
              <w:t>Augmenter la tension à 5V et régler le cou</w:t>
            </w:r>
            <w:r w:rsidR="00521AE5">
              <w:t>rant au minimum avec</w:t>
            </w:r>
            <w:r>
              <w:t xml:space="preserve"> R14</w:t>
            </w:r>
          </w:p>
        </w:tc>
        <w:tc>
          <w:tcPr>
            <w:tcW w:w="1976" w:type="pct"/>
          </w:tcPr>
          <w:p w14:paraId="2301A1C0" w14:textId="24292157" w:rsidR="00F74E08" w:rsidRDefault="00F74E08" w:rsidP="0032127B">
            <w:r>
              <w:t>Courant &lt; 30mA</w:t>
            </w:r>
          </w:p>
        </w:tc>
        <w:tc>
          <w:tcPr>
            <w:tcW w:w="546" w:type="pct"/>
          </w:tcPr>
          <w:p w14:paraId="10A7194C" w14:textId="77777777" w:rsidR="00F74E08" w:rsidRPr="00946030" w:rsidRDefault="00F74E08" w:rsidP="0032127B">
            <w:pPr>
              <w:contextualSpacing/>
            </w:pPr>
          </w:p>
        </w:tc>
      </w:tr>
      <w:tr w:rsidR="005163CE" w14:paraId="09DAB7F0" w14:textId="77777777" w:rsidTr="00521AE5">
        <w:trPr>
          <w:cantSplit/>
          <w:trHeight w:val="661"/>
        </w:trPr>
        <w:tc>
          <w:tcPr>
            <w:tcW w:w="319" w:type="pct"/>
            <w:vAlign w:val="center"/>
          </w:tcPr>
          <w:p w14:paraId="1BF4844A" w14:textId="5A25BB11" w:rsidR="005163CE" w:rsidRDefault="005163CE" w:rsidP="0032127B">
            <w:r>
              <w:t>1.8</w:t>
            </w:r>
          </w:p>
        </w:tc>
        <w:tc>
          <w:tcPr>
            <w:tcW w:w="4135" w:type="pct"/>
            <w:gridSpan w:val="2"/>
          </w:tcPr>
          <w:p w14:paraId="6F69DE3F" w14:textId="75E0F6C7" w:rsidR="005163CE" w:rsidRDefault="005163CE" w:rsidP="005163CE">
            <w:pPr>
              <w:jc w:val="center"/>
            </w:pPr>
            <w:r>
              <w:t>Si le point 1.7 n’est pas vérifié, installer une résistance de 0Ω sur X8 et réessayer</w:t>
            </w:r>
          </w:p>
        </w:tc>
        <w:tc>
          <w:tcPr>
            <w:tcW w:w="546" w:type="pct"/>
          </w:tcPr>
          <w:p w14:paraId="4B8008B4" w14:textId="1C2B344E" w:rsidR="005163CE" w:rsidRPr="00946030" w:rsidRDefault="005163CE" w:rsidP="0032127B">
            <w:pPr>
              <w:contextualSpacing/>
            </w:pPr>
          </w:p>
        </w:tc>
      </w:tr>
      <w:tr w:rsidR="00521AE5" w:rsidRPr="00946030" w14:paraId="4FBB6E0F" w14:textId="77777777" w:rsidTr="00521AE5">
        <w:trPr>
          <w:cantSplit/>
          <w:trHeight w:val="661"/>
        </w:trPr>
        <w:tc>
          <w:tcPr>
            <w:tcW w:w="319" w:type="pct"/>
            <w:vAlign w:val="center"/>
          </w:tcPr>
          <w:p w14:paraId="4418B552" w14:textId="39228661" w:rsidR="00521AE5" w:rsidRDefault="00521AE5" w:rsidP="0032127B">
            <w:r>
              <w:t>1.9</w:t>
            </w:r>
          </w:p>
        </w:tc>
        <w:tc>
          <w:tcPr>
            <w:tcW w:w="4135" w:type="pct"/>
            <w:gridSpan w:val="2"/>
          </w:tcPr>
          <w:p w14:paraId="6C85DCEB" w14:textId="4F2ABEA1" w:rsidR="00521AE5" w:rsidRDefault="00521AE5" w:rsidP="0032127B">
            <w:r>
              <w:t>Tourner R2 dans le sens antihoraire au maximum</w:t>
            </w:r>
          </w:p>
        </w:tc>
        <w:tc>
          <w:tcPr>
            <w:tcW w:w="546" w:type="pct"/>
          </w:tcPr>
          <w:p w14:paraId="66791F87" w14:textId="77777777" w:rsidR="00521AE5" w:rsidRPr="00946030" w:rsidRDefault="00521AE5" w:rsidP="0032127B">
            <w:pPr>
              <w:contextualSpacing/>
            </w:pPr>
          </w:p>
        </w:tc>
      </w:tr>
      <w:tr w:rsidR="00521AE5" w:rsidRPr="00946030" w14:paraId="1B21D566" w14:textId="77777777" w:rsidTr="00521AE5">
        <w:trPr>
          <w:cantSplit/>
          <w:trHeight w:val="661"/>
        </w:trPr>
        <w:tc>
          <w:tcPr>
            <w:tcW w:w="319" w:type="pct"/>
            <w:vAlign w:val="center"/>
          </w:tcPr>
          <w:p w14:paraId="2DAA3E7F" w14:textId="6CE0EE3B" w:rsidR="00521AE5" w:rsidRDefault="00521AE5" w:rsidP="0032127B">
            <w:r>
              <w:t>1.10</w:t>
            </w:r>
          </w:p>
        </w:tc>
        <w:tc>
          <w:tcPr>
            <w:tcW w:w="4135" w:type="pct"/>
            <w:gridSpan w:val="2"/>
          </w:tcPr>
          <w:p w14:paraId="7C0E30F7" w14:textId="5AFB2F18" w:rsidR="00521AE5" w:rsidRDefault="00521AE5" w:rsidP="0032127B">
            <w:r>
              <w:t>Mettre X3 sur « booster ON »</w:t>
            </w:r>
          </w:p>
        </w:tc>
        <w:tc>
          <w:tcPr>
            <w:tcW w:w="546" w:type="pct"/>
          </w:tcPr>
          <w:p w14:paraId="47797F9F" w14:textId="77777777" w:rsidR="00521AE5" w:rsidRPr="00946030" w:rsidRDefault="00521AE5" w:rsidP="0032127B">
            <w:pPr>
              <w:contextualSpacing/>
            </w:pPr>
          </w:p>
        </w:tc>
      </w:tr>
      <w:tr w:rsidR="00521AE5" w:rsidRPr="00946030" w14:paraId="46A1105E" w14:textId="77777777" w:rsidTr="00521AE5">
        <w:trPr>
          <w:cantSplit/>
          <w:trHeight w:val="661"/>
        </w:trPr>
        <w:tc>
          <w:tcPr>
            <w:tcW w:w="319" w:type="pct"/>
            <w:vAlign w:val="center"/>
          </w:tcPr>
          <w:p w14:paraId="6FB03AA5" w14:textId="34BB4C54" w:rsidR="00521AE5" w:rsidRDefault="00521AE5" w:rsidP="0032127B">
            <w:r>
              <w:t>1.11</w:t>
            </w:r>
          </w:p>
        </w:tc>
        <w:tc>
          <w:tcPr>
            <w:tcW w:w="4135" w:type="pct"/>
            <w:gridSpan w:val="2"/>
          </w:tcPr>
          <w:p w14:paraId="231F225A" w14:textId="43EFC5CF" w:rsidR="00521AE5" w:rsidRDefault="00521AE5" w:rsidP="0032127B">
            <w:r>
              <w:t>Augmenter la tension de G1 à 15V et la limite de courant à 1,1A.</w:t>
            </w:r>
            <w:r>
              <w:br/>
              <w:t xml:space="preserve">Utiliser R14 pour régler le courant consommé à 1A </w:t>
            </w:r>
          </w:p>
        </w:tc>
        <w:tc>
          <w:tcPr>
            <w:tcW w:w="546" w:type="pct"/>
          </w:tcPr>
          <w:p w14:paraId="7C7599FA" w14:textId="77777777" w:rsidR="00521AE5" w:rsidRPr="00946030" w:rsidRDefault="00521AE5" w:rsidP="0032127B">
            <w:pPr>
              <w:contextualSpacing/>
            </w:pPr>
          </w:p>
        </w:tc>
      </w:tr>
      <w:tr w:rsidR="0032127B" w:rsidRPr="00946030" w14:paraId="2758CAB1" w14:textId="77777777" w:rsidTr="00521AE5">
        <w:trPr>
          <w:cantSplit/>
          <w:trHeight w:val="661"/>
        </w:trPr>
        <w:tc>
          <w:tcPr>
            <w:tcW w:w="319" w:type="pct"/>
            <w:vAlign w:val="center"/>
          </w:tcPr>
          <w:p w14:paraId="4945C61C" w14:textId="7E3B1561" w:rsidR="0032127B" w:rsidRDefault="0032127B" w:rsidP="0032127B">
            <w:r>
              <w:t>1.12</w:t>
            </w:r>
          </w:p>
        </w:tc>
        <w:tc>
          <w:tcPr>
            <w:tcW w:w="2159" w:type="pct"/>
          </w:tcPr>
          <w:p w14:paraId="14CDF00C" w14:textId="7BEC02E3" w:rsidR="0032127B" w:rsidRDefault="0032127B" w:rsidP="0032127B">
            <w:r>
              <w:t>Régler R2 de manière à ce que la tension entre X4 et X11 vaille 1V</w:t>
            </w:r>
          </w:p>
        </w:tc>
        <w:tc>
          <w:tcPr>
            <w:tcW w:w="1976" w:type="pct"/>
          </w:tcPr>
          <w:p w14:paraId="3B7EC7F6" w14:textId="35F366D2" w:rsidR="0032127B" w:rsidRDefault="0032127B" w:rsidP="0032127B">
            <w:r>
              <w:t xml:space="preserve">X4-X11=1±0.05V </w:t>
            </w:r>
          </w:p>
        </w:tc>
        <w:tc>
          <w:tcPr>
            <w:tcW w:w="546" w:type="pct"/>
          </w:tcPr>
          <w:p w14:paraId="09CA0CC6" w14:textId="77777777" w:rsidR="0032127B" w:rsidRPr="00946030" w:rsidRDefault="0032127B" w:rsidP="0032127B">
            <w:pPr>
              <w:contextualSpacing/>
            </w:pPr>
          </w:p>
        </w:tc>
      </w:tr>
      <w:tr w:rsidR="0032127B" w:rsidRPr="00946030" w14:paraId="45C531A5" w14:textId="77777777" w:rsidTr="00521AE5">
        <w:trPr>
          <w:cantSplit/>
          <w:trHeight w:val="661"/>
        </w:trPr>
        <w:tc>
          <w:tcPr>
            <w:tcW w:w="319" w:type="pct"/>
            <w:vAlign w:val="center"/>
          </w:tcPr>
          <w:p w14:paraId="35ED15EF" w14:textId="54CC84D3" w:rsidR="0032127B" w:rsidRDefault="0032127B" w:rsidP="0032127B">
            <w:r>
              <w:t>1.13</w:t>
            </w:r>
          </w:p>
        </w:tc>
        <w:tc>
          <w:tcPr>
            <w:tcW w:w="2159" w:type="pct"/>
          </w:tcPr>
          <w:p w14:paraId="636F442B" w14:textId="4CD4F164" w:rsidR="0032127B" w:rsidRDefault="00521AE5" w:rsidP="0032127B">
            <w:r>
              <w:t>Augmenter la tension à 25</w:t>
            </w:r>
            <w:r w:rsidR="0032127B">
              <w:t>V et le co</w:t>
            </w:r>
            <w:r>
              <w:t>urant à 1.9</w:t>
            </w:r>
            <w:r w:rsidR="0032127B">
              <w:t>A</w:t>
            </w:r>
            <w:r>
              <w:t>. Laisser la carte chauffer quelques minutes.</w:t>
            </w:r>
          </w:p>
        </w:tc>
        <w:tc>
          <w:tcPr>
            <w:tcW w:w="1976" w:type="pct"/>
          </w:tcPr>
          <w:p w14:paraId="3E97175D" w14:textId="6868F0DA" w:rsidR="0032127B" w:rsidRDefault="0032127B" w:rsidP="0032127B">
            <w:r>
              <w:t>X4-X11=1±0.05V</w:t>
            </w:r>
          </w:p>
        </w:tc>
        <w:tc>
          <w:tcPr>
            <w:tcW w:w="546" w:type="pct"/>
          </w:tcPr>
          <w:p w14:paraId="45681A49" w14:textId="77777777" w:rsidR="0032127B" w:rsidRPr="00946030" w:rsidRDefault="0032127B" w:rsidP="0032127B">
            <w:pPr>
              <w:contextualSpacing/>
            </w:pPr>
          </w:p>
        </w:tc>
      </w:tr>
      <w:tr w:rsidR="00521AE5" w:rsidRPr="00946030" w14:paraId="1DC025CC" w14:textId="77777777" w:rsidTr="00521AE5">
        <w:trPr>
          <w:cantSplit/>
          <w:trHeight w:val="661"/>
        </w:trPr>
        <w:tc>
          <w:tcPr>
            <w:tcW w:w="319" w:type="pct"/>
            <w:vAlign w:val="center"/>
          </w:tcPr>
          <w:p w14:paraId="7FA5F430" w14:textId="4089B42F" w:rsidR="00521AE5" w:rsidRDefault="00521AE5" w:rsidP="0032127B">
            <w:r>
              <w:t>1.14</w:t>
            </w:r>
          </w:p>
        </w:tc>
        <w:tc>
          <w:tcPr>
            <w:tcW w:w="4135" w:type="pct"/>
            <w:gridSpan w:val="2"/>
          </w:tcPr>
          <w:p w14:paraId="3BF81D54" w14:textId="3652B4CE" w:rsidR="00521AE5" w:rsidRDefault="00521AE5" w:rsidP="00521AE5">
            <w:r>
              <w:t>Au besoin, ajuster R2 pour que X4-X11 ≤ 1V lorsque l’alimentation est à 25V 1,9A</w:t>
            </w:r>
          </w:p>
        </w:tc>
        <w:tc>
          <w:tcPr>
            <w:tcW w:w="546" w:type="pct"/>
          </w:tcPr>
          <w:p w14:paraId="3889E919" w14:textId="77777777" w:rsidR="00521AE5" w:rsidRPr="00946030" w:rsidRDefault="00521AE5" w:rsidP="0032127B">
            <w:pPr>
              <w:contextualSpacing/>
            </w:pPr>
          </w:p>
        </w:tc>
      </w:tr>
    </w:tbl>
    <w:p w14:paraId="4E05D32F" w14:textId="77777777" w:rsidR="00FB6121" w:rsidRPr="00E15960" w:rsidRDefault="00FB6121" w:rsidP="00FB6121">
      <w:pPr>
        <w:pStyle w:val="Titre3"/>
      </w:pPr>
      <w:bookmarkStart w:id="26" w:name="_Toc91144024"/>
      <w:r>
        <w:t>Résultats</w:t>
      </w:r>
      <w:bookmarkEnd w:id="26"/>
    </w:p>
    <w:p w14:paraId="50839D98" w14:textId="77777777" w:rsidR="00FB6121" w:rsidRDefault="00FB6121" w:rsidP="00FB6121">
      <w:r>
        <w:t>Texte</w:t>
      </w:r>
    </w:p>
    <w:p w14:paraId="6441C328" w14:textId="77777777" w:rsidR="00FB6121" w:rsidRPr="00E15960" w:rsidRDefault="00FB6121" w:rsidP="00FB6121">
      <w:pPr>
        <w:pStyle w:val="Titre3"/>
      </w:pPr>
      <w:bookmarkStart w:id="27" w:name="_Toc91144025"/>
      <w:r>
        <w:t>Décision</w:t>
      </w:r>
      <w:bookmarkEnd w:id="27"/>
    </w:p>
    <w:p w14:paraId="49E8C7CC" w14:textId="77777777" w:rsidR="00FB6121" w:rsidRDefault="00FB6121" w:rsidP="00FB6121">
      <w:r>
        <w:t>Texte</w:t>
      </w:r>
    </w:p>
    <w:p w14:paraId="0245B707" w14:textId="77777777" w:rsidR="00FB6121" w:rsidRDefault="00FB6121" w:rsidP="00FB6121">
      <w:pPr>
        <w:rPr>
          <w:sz w:val="24"/>
          <w:szCs w:val="24"/>
        </w:rPr>
      </w:pPr>
    </w:p>
    <w:p w14:paraId="478B39D2" w14:textId="77777777" w:rsidR="00FB6121" w:rsidRDefault="00FB6121" w:rsidP="00FB6121">
      <w:pPr>
        <w:rPr>
          <w:sz w:val="24"/>
          <w:szCs w:val="24"/>
        </w:rPr>
      </w:pPr>
    </w:p>
    <w:p w14:paraId="4336028F" w14:textId="77777777" w:rsidR="00FB6121" w:rsidRDefault="00FB6121" w:rsidP="00FB6121">
      <w:r>
        <w:t xml:space="preserve">ETML, le </w:t>
      </w:r>
    </w:p>
    <w:p w14:paraId="0A0D0D8E" w14:textId="77777777" w:rsidR="00FB6121" w:rsidRDefault="00FB6121" w:rsidP="00FB6121"/>
    <w:p w14:paraId="31CDBFC0" w14:textId="77777777" w:rsidR="00FB6121" w:rsidRDefault="00FB6121" w:rsidP="00FB6121">
      <w:r>
        <w:t>Nom Prénom</w:t>
      </w:r>
    </w:p>
    <w:p w14:paraId="3D42074F" w14:textId="77777777" w:rsidR="00FB6121" w:rsidRDefault="00FB6121" w:rsidP="00FB6121"/>
    <w:p w14:paraId="291F4462" w14:textId="77777777" w:rsidR="00FB6121" w:rsidRPr="00AB009C" w:rsidRDefault="00FB6121" w:rsidP="00FB6121">
      <w:r>
        <w:t>Signature</w:t>
      </w:r>
    </w:p>
    <w:p w14:paraId="3BBFE162" w14:textId="77777777" w:rsidR="00FB6121" w:rsidRPr="00FB6121" w:rsidRDefault="00FB6121" w:rsidP="00FB6121"/>
    <w:p w14:paraId="792EECAE" w14:textId="77777777" w:rsidR="00391E75" w:rsidRDefault="00391E75" w:rsidP="00391E75"/>
    <w:p w14:paraId="183ABD6F" w14:textId="41E38784" w:rsidR="00391E75" w:rsidRDefault="00FB6121" w:rsidP="00733210">
      <w:pPr>
        <w:pStyle w:val="Titre2"/>
      </w:pPr>
      <w:bookmarkStart w:id="28" w:name="_Toc33882998"/>
      <w:r>
        <w:t>Rapport</w:t>
      </w:r>
      <w:r w:rsidR="00391E75">
        <w:t xml:space="preserve"> de </w:t>
      </w:r>
      <w:bookmarkEnd w:id="28"/>
      <w:r>
        <w:t>test</w:t>
      </w:r>
    </w:p>
    <w:p w14:paraId="2082064C" w14:textId="54A3E289" w:rsidR="00391E75" w:rsidRDefault="00521AE5" w:rsidP="00904A7F">
      <w:pPr>
        <w:pStyle w:val="Titre3"/>
      </w:pPr>
      <w:r>
        <w:t xml:space="preserve">Tester les différentes fonctionnalités de la carte « Puit de courant » numéro 1438.5100.00 </w:t>
      </w:r>
    </w:p>
    <w:p w14:paraId="37384336" w14:textId="77777777" w:rsidR="00391E75" w:rsidRPr="007A08AF" w:rsidRDefault="00391E75" w:rsidP="00391E75"/>
    <w:p w14:paraId="047751E7" w14:textId="77777777" w:rsidR="00391E75" w:rsidRDefault="00391E75" w:rsidP="00904A7F">
      <w:pPr>
        <w:pStyle w:val="Titre3"/>
      </w:pPr>
      <w:bookmarkStart w:id="29" w:name="_Toc33883000"/>
      <w:r w:rsidRPr="00904A7F">
        <w:t>Schéma</w:t>
      </w:r>
      <w:r>
        <w:t xml:space="preserve"> de mesure</w:t>
      </w:r>
      <w:bookmarkEnd w:id="29"/>
    </w:p>
    <w:p w14:paraId="708DB1E1" w14:textId="77777777" w:rsidR="00391E75" w:rsidRPr="007A08AF" w:rsidRDefault="00391E75" w:rsidP="00391E75"/>
    <w:p w14:paraId="06EDEFF7" w14:textId="77777777" w:rsidR="00391E75" w:rsidRDefault="00391E75" w:rsidP="00904A7F">
      <w:pPr>
        <w:pStyle w:val="Titre3"/>
      </w:pPr>
      <w:bookmarkStart w:id="30" w:name="_Toc33883001"/>
      <w:r>
        <w:t>Liste de matériel</w:t>
      </w:r>
      <w:bookmarkEnd w:id="30"/>
    </w:p>
    <w:p w14:paraId="711B8782" w14:textId="77777777" w:rsidR="00391E75" w:rsidRPr="007A08AF" w:rsidRDefault="00391E75" w:rsidP="00391E75"/>
    <w:p w14:paraId="482A6995" w14:textId="77777777" w:rsidR="00391E75" w:rsidRDefault="00391E75" w:rsidP="00904A7F">
      <w:pPr>
        <w:pStyle w:val="Titre3"/>
      </w:pPr>
      <w:bookmarkStart w:id="31" w:name="_Toc33883002"/>
      <w:r w:rsidRPr="00904A7F">
        <w:t>Tableau</w:t>
      </w:r>
      <w:r>
        <w:t xml:space="preserve"> de mesure</w:t>
      </w:r>
      <w:bookmarkEnd w:id="31"/>
    </w:p>
    <w:p w14:paraId="1E214D93" w14:textId="77777777" w:rsidR="00391E75" w:rsidRPr="007A08AF" w:rsidRDefault="00391E75" w:rsidP="00391E75"/>
    <w:p w14:paraId="7EA9CF13" w14:textId="77777777" w:rsidR="00391E75" w:rsidRDefault="00391E75" w:rsidP="00904A7F">
      <w:pPr>
        <w:pStyle w:val="Titre3"/>
      </w:pPr>
      <w:bookmarkStart w:id="32" w:name="_Toc33883003"/>
      <w:r w:rsidRPr="00904A7F">
        <w:t>Conclusion</w:t>
      </w:r>
      <w:bookmarkEnd w:id="32"/>
    </w:p>
    <w:p w14:paraId="537A0177" w14:textId="77777777" w:rsidR="00391E75" w:rsidRDefault="00391E75" w:rsidP="00391E75"/>
    <w:p w14:paraId="0A970BEC" w14:textId="77777777" w:rsidR="00391E75" w:rsidRDefault="00391E75" w:rsidP="008B3766">
      <w:pPr>
        <w:pStyle w:val="Titre2"/>
      </w:pPr>
      <w:bookmarkStart w:id="33" w:name="_Toc33883004"/>
      <w:r>
        <w:t>Évaluation du projet</w:t>
      </w:r>
      <w:bookmarkEnd w:id="33"/>
    </w:p>
    <w:p w14:paraId="5FB12078" w14:textId="77777777" w:rsidR="00391E75" w:rsidRDefault="00391E75" w:rsidP="00904A7F">
      <w:pPr>
        <w:pStyle w:val="Titre2"/>
      </w:pPr>
      <w:bookmarkStart w:id="34" w:name="_Toc33883005"/>
      <w:r>
        <w:t xml:space="preserve">État </w:t>
      </w:r>
      <w:r w:rsidRPr="00904A7F">
        <w:t>d'avancement</w:t>
      </w:r>
      <w:r>
        <w:t xml:space="preserve"> du projet</w:t>
      </w:r>
      <w:bookmarkEnd w:id="34"/>
    </w:p>
    <w:p w14:paraId="29377D3A" w14:textId="77777777" w:rsidR="00391E75" w:rsidRDefault="00391E75" w:rsidP="00391E75"/>
    <w:p w14:paraId="50CBE78C" w14:textId="77777777" w:rsidR="00391E75" w:rsidRDefault="00391E75" w:rsidP="00904A7F">
      <w:pPr>
        <w:pStyle w:val="Titre2"/>
      </w:pPr>
      <w:bookmarkStart w:id="35" w:name="_Toc33883006"/>
      <w:r>
        <w:t xml:space="preserve">Travaux </w:t>
      </w:r>
      <w:r w:rsidRPr="00904A7F">
        <w:t>restants</w:t>
      </w:r>
      <w:r>
        <w:t xml:space="preserve"> à effectuer</w:t>
      </w:r>
      <w:bookmarkEnd w:id="35"/>
    </w:p>
    <w:p w14:paraId="397EB8A8" w14:textId="77777777" w:rsidR="00391E75" w:rsidRPr="00755AE2" w:rsidRDefault="00391E75" w:rsidP="00391E75"/>
    <w:p w14:paraId="4D7ED3DB" w14:textId="77777777" w:rsidR="00391E75" w:rsidRDefault="00391E75" w:rsidP="00904A7F">
      <w:pPr>
        <w:pStyle w:val="Titre2"/>
      </w:pPr>
      <w:bookmarkStart w:id="36" w:name="_Toc33883007"/>
      <w:r w:rsidRPr="00904A7F">
        <w:t>Améliorations</w:t>
      </w:r>
      <w:bookmarkEnd w:id="36"/>
    </w:p>
    <w:p w14:paraId="159255B3" w14:textId="77777777" w:rsidR="00391E75" w:rsidRDefault="00391E75" w:rsidP="00391E75"/>
    <w:p w14:paraId="29EE5F0A" w14:textId="77777777" w:rsidR="00904A7F" w:rsidRDefault="00391E75" w:rsidP="008B3766">
      <w:pPr>
        <w:pStyle w:val="Titre1"/>
        <w:sectPr w:rsidR="00904A7F" w:rsidSect="00306853">
          <w:headerReference w:type="default" r:id="rId11"/>
          <w:footerReference w:type="default" r:id="rId12"/>
          <w:headerReference w:type="first" r:id="rId13"/>
          <w:footerReference w:type="first" r:id="rId14"/>
          <w:pgSz w:w="11906" w:h="16838" w:code="9"/>
          <w:pgMar w:top="1134" w:right="851" w:bottom="993" w:left="1134" w:header="567" w:footer="567" w:gutter="0"/>
          <w:cols w:space="720"/>
          <w:titlePg/>
          <w:docGrid w:linePitch="299"/>
        </w:sectPr>
      </w:pPr>
      <w:bookmarkStart w:id="37" w:name="_Toc33883008"/>
      <w:r>
        <w:t>Conclusion</w:t>
      </w:r>
      <w:bookmarkEnd w:id="37"/>
    </w:p>
    <w:p w14:paraId="38C0C026" w14:textId="77777777" w:rsidR="00391E75" w:rsidRDefault="00391E75" w:rsidP="008B3766">
      <w:pPr>
        <w:pStyle w:val="Annexe1"/>
        <w:numPr>
          <w:ilvl w:val="0"/>
          <w:numId w:val="0"/>
        </w:numPr>
      </w:pPr>
    </w:p>
    <w:p w14:paraId="55985083" w14:textId="77777777" w:rsidR="00391E75" w:rsidRDefault="00391E75" w:rsidP="00733210">
      <w:pPr>
        <w:pStyle w:val="Annexe1"/>
      </w:pPr>
      <w:bookmarkStart w:id="38" w:name="_Ref209600700"/>
      <w:bookmarkStart w:id="39" w:name="_Toc33883009"/>
      <w:r w:rsidRPr="00733210">
        <w:t>Planification</w:t>
      </w:r>
      <w:bookmarkEnd w:id="38"/>
      <w:bookmarkEnd w:id="39"/>
    </w:p>
    <w:p w14:paraId="4F55A235" w14:textId="77777777" w:rsidR="00391E75" w:rsidRDefault="00391E75" w:rsidP="00391E75"/>
    <w:p w14:paraId="233CA552" w14:textId="77777777" w:rsidR="00391E75" w:rsidRDefault="00391E75" w:rsidP="008B3766">
      <w:pPr>
        <w:pStyle w:val="Annexe2"/>
        <w:numPr>
          <w:ilvl w:val="1"/>
          <w:numId w:val="12"/>
        </w:numPr>
      </w:pPr>
      <w:bookmarkStart w:id="40" w:name="_Toc33883010"/>
      <w:r w:rsidRPr="00904A7F">
        <w:t>Journal</w:t>
      </w:r>
      <w:r>
        <w:t xml:space="preserve"> de </w:t>
      </w:r>
      <w:r w:rsidRPr="008B3766">
        <w:t>travail</w:t>
      </w:r>
      <w:bookmarkEnd w:id="40"/>
    </w:p>
    <w:p w14:paraId="689EFB00" w14:textId="77777777" w:rsidR="00391E75" w:rsidRDefault="00391E75" w:rsidP="00391E75"/>
    <w:p w14:paraId="36102264" w14:textId="77777777" w:rsidR="00391E75" w:rsidRDefault="00391E75" w:rsidP="008B3766">
      <w:pPr>
        <w:pStyle w:val="Annexe1"/>
      </w:pPr>
      <w:bookmarkStart w:id="41" w:name="_Toc33883011"/>
      <w:r w:rsidRPr="00904A7F">
        <w:t>Documents</w:t>
      </w:r>
      <w:r>
        <w:t xml:space="preserve"> de production</w:t>
      </w:r>
      <w:bookmarkEnd w:id="41"/>
    </w:p>
    <w:p w14:paraId="240425AE" w14:textId="77777777" w:rsidR="00391E75" w:rsidRDefault="00391E75" w:rsidP="008B3766">
      <w:pPr>
        <w:pStyle w:val="Annexe2"/>
      </w:pPr>
      <w:bookmarkStart w:id="42" w:name="_Toc33883012"/>
      <w:r w:rsidRPr="00904A7F">
        <w:t>Schémas</w:t>
      </w:r>
      <w:bookmarkEnd w:id="42"/>
    </w:p>
    <w:p w14:paraId="4E264566" w14:textId="77777777" w:rsidR="00391E75" w:rsidRPr="007A08AF" w:rsidRDefault="00391E75" w:rsidP="00391E75"/>
    <w:p w14:paraId="2D4134F2" w14:textId="77777777" w:rsidR="00391E75" w:rsidRDefault="00391E75" w:rsidP="008B3766">
      <w:pPr>
        <w:pStyle w:val="Annexe2"/>
      </w:pPr>
      <w:bookmarkStart w:id="43" w:name="_Toc33883013"/>
      <w:r w:rsidRPr="00904A7F">
        <w:t>Plan</w:t>
      </w:r>
      <w:r>
        <w:t xml:space="preserve"> d'implantation</w:t>
      </w:r>
      <w:bookmarkEnd w:id="43"/>
    </w:p>
    <w:p w14:paraId="3998E80E" w14:textId="77777777" w:rsidR="00391E75" w:rsidRPr="007A08AF" w:rsidRDefault="00391E75" w:rsidP="00391E75"/>
    <w:p w14:paraId="3A0B2725" w14:textId="77777777" w:rsidR="00391E75" w:rsidRDefault="00391E75" w:rsidP="008B3766">
      <w:pPr>
        <w:pStyle w:val="Annexe2"/>
      </w:pPr>
      <w:bookmarkStart w:id="44" w:name="_Toc33883014"/>
      <w:r w:rsidRPr="00904A7F">
        <w:t>Liste</w:t>
      </w:r>
      <w:r>
        <w:t xml:space="preserve"> de pièces</w:t>
      </w:r>
      <w:bookmarkEnd w:id="44"/>
    </w:p>
    <w:p w14:paraId="58E989E9" w14:textId="77777777" w:rsidR="00391E75" w:rsidRDefault="00391E75" w:rsidP="00391E75"/>
    <w:p w14:paraId="125C96D3" w14:textId="77777777" w:rsidR="00391E75" w:rsidRDefault="00391E75" w:rsidP="008B3766">
      <w:pPr>
        <w:pStyle w:val="Annexe1"/>
      </w:pPr>
      <w:bookmarkStart w:id="45" w:name="_Toc33883015"/>
      <w:r w:rsidRPr="00904A7F">
        <w:t>Data</w:t>
      </w:r>
      <w:r>
        <w:t xml:space="preserve"> Sheets</w:t>
      </w:r>
      <w:bookmarkEnd w:id="45"/>
    </w:p>
    <w:p w14:paraId="0512D4B4" w14:textId="77777777" w:rsidR="00391E75" w:rsidRPr="007A08AF" w:rsidRDefault="00391E75" w:rsidP="00391E75"/>
    <w:p w14:paraId="3E76ABC6" w14:textId="77777777" w:rsidR="00AB009C" w:rsidRPr="00391E75" w:rsidRDefault="00AB009C" w:rsidP="00391E75">
      <w:pPr>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32127B" w:rsidRDefault="0032127B">
      <w:r>
        <w:separator/>
      </w:r>
    </w:p>
  </w:endnote>
  <w:endnote w:type="continuationSeparator" w:id="0">
    <w:p w14:paraId="1829C4A2" w14:textId="77777777" w:rsidR="0032127B" w:rsidRDefault="00321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36162D9D" w:rsidR="0032127B" w:rsidRPr="0034641F" w:rsidRDefault="0032127B"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833B8E">
      <w:rPr>
        <w:noProof/>
        <w:snapToGrid w:val="0"/>
        <w:sz w:val="18"/>
        <w:szCs w:val="18"/>
      </w:rPr>
      <w:t>4</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833B8E">
      <w:rPr>
        <w:noProof/>
        <w:snapToGrid w:val="0"/>
        <w:sz w:val="18"/>
        <w:szCs w:val="18"/>
      </w:rPr>
      <w:t>7</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32127B" w14:paraId="4F5541BF" w14:textId="77777777" w:rsidTr="009F5682">
      <w:tc>
        <w:tcPr>
          <w:tcW w:w="4219" w:type="dxa"/>
          <w:tcMar>
            <w:top w:w="28" w:type="dxa"/>
          </w:tcMar>
        </w:tcPr>
        <w:p w14:paraId="5D4A8AAB" w14:textId="77777777" w:rsidR="0032127B" w:rsidRDefault="0032127B">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Pr>
              <w:noProof/>
              <w:sz w:val="12"/>
            </w:rPr>
            <w:t>MH</w:t>
          </w:r>
          <w:r>
            <w:rPr>
              <w:sz w:val="12"/>
            </w:rPr>
            <w:fldChar w:fldCharType="end"/>
          </w:r>
        </w:p>
        <w:p w14:paraId="0FB6AAE0" w14:textId="77777777" w:rsidR="0032127B" w:rsidRDefault="0032127B">
          <w:pPr>
            <w:pStyle w:val="Pieddepage"/>
            <w:tabs>
              <w:tab w:val="clear" w:pos="4536"/>
              <w:tab w:val="clear" w:pos="9072"/>
              <w:tab w:val="right" w:pos="9923"/>
            </w:tabs>
            <w:rPr>
              <w:sz w:val="12"/>
            </w:rPr>
          </w:pPr>
          <w:r>
            <w:rPr>
              <w:sz w:val="12"/>
            </w:rPr>
            <w:t>Modifié par :</w:t>
          </w:r>
        </w:p>
        <w:p w14:paraId="6DC6044D" w14:textId="36BC8E35" w:rsidR="0032127B" w:rsidRDefault="0032127B">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Pr>
              <w:noProof/>
              <w:sz w:val="12"/>
            </w:rPr>
            <w:t>27/03/2024 15:06</w:t>
          </w:r>
          <w:r>
            <w:rPr>
              <w:sz w:val="12"/>
            </w:rPr>
            <w:fldChar w:fldCharType="end"/>
          </w:r>
        </w:p>
      </w:tc>
      <w:tc>
        <w:tcPr>
          <w:tcW w:w="1701" w:type="dxa"/>
          <w:tcMar>
            <w:top w:w="28" w:type="dxa"/>
          </w:tcMar>
          <w:vAlign w:val="center"/>
        </w:tcPr>
        <w:p w14:paraId="609FEF43" w14:textId="3C8909EF" w:rsidR="0032127B" w:rsidRPr="009F5682" w:rsidRDefault="0032127B"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AE1AA2">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AE1AA2">
            <w:rPr>
              <w:noProof/>
              <w:snapToGrid w:val="0"/>
              <w:sz w:val="18"/>
              <w:szCs w:val="18"/>
            </w:rPr>
            <w:t>7</w:t>
          </w:r>
          <w:r w:rsidRPr="009F5682">
            <w:rPr>
              <w:snapToGrid w:val="0"/>
              <w:sz w:val="18"/>
              <w:szCs w:val="18"/>
            </w:rPr>
            <w:fldChar w:fldCharType="end"/>
          </w:r>
        </w:p>
      </w:tc>
      <w:tc>
        <w:tcPr>
          <w:tcW w:w="4217" w:type="dxa"/>
          <w:tcMar>
            <w:top w:w="28" w:type="dxa"/>
          </w:tcMar>
          <w:vAlign w:val="center"/>
        </w:tcPr>
        <w:p w14:paraId="72AACFC1" w14:textId="77777777" w:rsidR="0032127B" w:rsidRDefault="0032127B"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Pr>
              <w:noProof/>
              <w:sz w:val="12"/>
            </w:rPr>
            <w:t>26/09/2023</w:t>
          </w:r>
          <w:r>
            <w:rPr>
              <w:sz w:val="12"/>
            </w:rPr>
            <w:fldChar w:fldCharType="end"/>
          </w:r>
        </w:p>
        <w:p w14:paraId="1DF106F7" w14:textId="77777777" w:rsidR="0032127B" w:rsidRDefault="0032127B"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Pr>
              <w:noProof/>
              <w:sz w:val="12"/>
            </w:rPr>
            <w:t>21/05/2010 09:26</w:t>
          </w:r>
          <w:r>
            <w:rPr>
              <w:sz w:val="12"/>
            </w:rPr>
            <w:fldChar w:fldCharType="end"/>
          </w:r>
        </w:p>
        <w:p w14:paraId="42A50247" w14:textId="77777777" w:rsidR="0032127B" w:rsidRDefault="0032127B"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Pr>
              <w:noProof/>
              <w:snapToGrid w:val="0"/>
              <w:sz w:val="12"/>
            </w:rPr>
            <w:t>Document2</w:t>
          </w:r>
          <w:r w:rsidRPr="009F5682">
            <w:rPr>
              <w:snapToGrid w:val="0"/>
              <w:sz w:val="12"/>
            </w:rPr>
            <w:fldChar w:fldCharType="end"/>
          </w:r>
        </w:p>
      </w:tc>
    </w:tr>
  </w:tbl>
  <w:p w14:paraId="14C82211" w14:textId="77777777" w:rsidR="0032127B" w:rsidRDefault="0032127B"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32127B" w:rsidRDefault="0032127B">
      <w:r>
        <w:separator/>
      </w:r>
    </w:p>
  </w:footnote>
  <w:footnote w:type="continuationSeparator" w:id="0">
    <w:p w14:paraId="1B7DC0AD" w14:textId="77777777" w:rsidR="0032127B" w:rsidRDefault="00321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2127B" w14:paraId="040DFEDC" w14:textId="77777777" w:rsidTr="00306853">
      <w:trPr>
        <w:trHeight w:val="715"/>
      </w:trPr>
      <w:tc>
        <w:tcPr>
          <w:tcW w:w="1701" w:type="dxa"/>
          <w:vAlign w:val="center"/>
        </w:tcPr>
        <w:p w14:paraId="60D2075F" w14:textId="77777777" w:rsidR="0032127B" w:rsidRPr="0087258F" w:rsidRDefault="0032127B"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32127B" w:rsidRPr="00CC0737" w:rsidRDefault="0032127B"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77777777" w:rsidR="0032127B" w:rsidRPr="00B6753E" w:rsidRDefault="0032127B" w:rsidP="00C97E87">
          <w:pPr>
            <w:jc w:val="right"/>
            <w:rPr>
              <w:b/>
              <w:bCs/>
              <w:sz w:val="24"/>
              <w:szCs w:val="24"/>
            </w:rPr>
          </w:pPr>
          <w:r w:rsidRPr="00B6753E">
            <w:rPr>
              <w:rFonts w:asciiTheme="minorHAnsi" w:hAnsiTheme="minorHAnsi"/>
              <w:b/>
              <w:bCs/>
              <w:i/>
              <w:sz w:val="24"/>
              <w:szCs w:val="24"/>
            </w:rPr>
            <w:t>Nom -Type - Numéro</w:t>
          </w:r>
          <w:r w:rsidRPr="00B6753E">
            <w:rPr>
              <w:b/>
              <w:bCs/>
              <w:sz w:val="24"/>
              <w:szCs w:val="24"/>
            </w:rPr>
            <w:fldChar w:fldCharType="begin"/>
          </w:r>
          <w:r w:rsidRPr="00B6753E">
            <w:rPr>
              <w:b/>
              <w:bCs/>
              <w:sz w:val="24"/>
              <w:szCs w:val="24"/>
            </w:rPr>
            <w:instrText xml:space="preserve"> QUOTE "" \* MERGEFORMAT </w:instrText>
          </w:r>
          <w:r w:rsidRPr="00B6753E">
            <w:rPr>
              <w:b/>
              <w:bCs/>
              <w:sz w:val="24"/>
              <w:szCs w:val="24"/>
            </w:rPr>
            <w:fldChar w:fldCharType="end"/>
          </w:r>
        </w:p>
      </w:tc>
    </w:tr>
  </w:tbl>
  <w:p w14:paraId="27F6EA95" w14:textId="77777777" w:rsidR="0032127B" w:rsidRPr="00CC0737" w:rsidRDefault="0032127B"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32127B" w14:paraId="6A73C103" w14:textId="77777777" w:rsidTr="001E7321">
      <w:trPr>
        <w:trHeight w:val="715"/>
      </w:trPr>
      <w:tc>
        <w:tcPr>
          <w:tcW w:w="1701" w:type="dxa"/>
          <w:vAlign w:val="center"/>
        </w:tcPr>
        <w:p w14:paraId="16F7970B" w14:textId="77777777" w:rsidR="0032127B" w:rsidRPr="00A86475" w:rsidRDefault="0032127B"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32127B" w:rsidRPr="00A343DB" w:rsidRDefault="0032127B" w:rsidP="001E7321">
          <w:pPr>
            <w:jc w:val="right"/>
            <w:rPr>
              <w:bCs/>
              <w:sz w:val="28"/>
            </w:rPr>
          </w:pPr>
          <w:r w:rsidRPr="00A343DB">
            <w:rPr>
              <w:bCs/>
              <w:sz w:val="28"/>
            </w:rPr>
            <w:t>Section électronique</w:t>
          </w:r>
        </w:p>
        <w:p w14:paraId="101AAD37" w14:textId="0C8FD1BE" w:rsidR="0032127B" w:rsidRPr="001E7321" w:rsidRDefault="0032127B" w:rsidP="0036328B">
          <w:pPr>
            <w:jc w:val="right"/>
            <w:rPr>
              <w:bCs/>
              <w:sz w:val="24"/>
              <w:szCs w:val="24"/>
            </w:rPr>
          </w:pPr>
          <w:r w:rsidRPr="0036328B">
            <w:rPr>
              <w:bCs/>
              <w:sz w:val="24"/>
              <w:szCs w:val="24"/>
            </w:rPr>
            <w:t>Alyx Vasseur</w:t>
          </w:r>
          <w:r>
            <w:rPr>
              <w:bCs/>
              <w:sz w:val="24"/>
              <w:szCs w:val="24"/>
            </w:rPr>
            <w:t xml:space="preserve"> – Rapport R&amp;D – 1438.3501.00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75C08C78" w14:textId="77777777" w:rsidR="0032127B" w:rsidRDefault="0032127B">
    <w:pPr>
      <w:pStyle w:val="En-tte"/>
      <w:rPr>
        <w:sz w:val="2"/>
      </w:rPr>
    </w:pPr>
  </w:p>
  <w:p w14:paraId="76D9C583" w14:textId="77777777" w:rsidR="0032127B" w:rsidRDefault="0032127B">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1C7E555E"/>
    <w:multiLevelType w:val="hybridMultilevel"/>
    <w:tmpl w:val="586CA3C0"/>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70658AB"/>
    <w:multiLevelType w:val="hybridMultilevel"/>
    <w:tmpl w:val="A4CA7216"/>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F5726E7"/>
    <w:multiLevelType w:val="hybridMultilevel"/>
    <w:tmpl w:val="BFAA81A6"/>
    <w:lvl w:ilvl="0" w:tplc="75CCA51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457009FD"/>
    <w:multiLevelType w:val="hybridMultilevel"/>
    <w:tmpl w:val="9D402BC4"/>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846D9C"/>
    <w:multiLevelType w:val="hybridMultilevel"/>
    <w:tmpl w:val="6EB462C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371C5"/>
    <w:multiLevelType w:val="hybridMultilevel"/>
    <w:tmpl w:val="46929A7A"/>
    <w:lvl w:ilvl="0" w:tplc="8AFC520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2"/>
  </w:num>
  <w:num w:numId="4">
    <w:abstractNumId w:val="13"/>
  </w:num>
  <w:num w:numId="5">
    <w:abstractNumId w:val="7"/>
  </w:num>
  <w:num w:numId="6">
    <w:abstractNumId w:val="0"/>
  </w:num>
  <w:num w:numId="7">
    <w:abstractNumId w:val="2"/>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6"/>
  </w:num>
  <w:num w:numId="16">
    <w:abstractNumId w:val="14"/>
  </w:num>
  <w:num w:numId="17">
    <w:abstractNumId w:val="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13842"/>
    <w:rsid w:val="00044CA9"/>
    <w:rsid w:val="000A7311"/>
    <w:rsid w:val="000E6F7A"/>
    <w:rsid w:val="00107639"/>
    <w:rsid w:val="001316E0"/>
    <w:rsid w:val="001955C0"/>
    <w:rsid w:val="001E7321"/>
    <w:rsid w:val="00207CD1"/>
    <w:rsid w:val="0027041B"/>
    <w:rsid w:val="00306853"/>
    <w:rsid w:val="0032127B"/>
    <w:rsid w:val="0034641F"/>
    <w:rsid w:val="0036328B"/>
    <w:rsid w:val="00372FDC"/>
    <w:rsid w:val="00391E75"/>
    <w:rsid w:val="00395289"/>
    <w:rsid w:val="004D293C"/>
    <w:rsid w:val="005163CE"/>
    <w:rsid w:val="00521AE5"/>
    <w:rsid w:val="00543649"/>
    <w:rsid w:val="00592B96"/>
    <w:rsid w:val="005E1478"/>
    <w:rsid w:val="00637468"/>
    <w:rsid w:val="006915CC"/>
    <w:rsid w:val="006E37D8"/>
    <w:rsid w:val="00733210"/>
    <w:rsid w:val="00785515"/>
    <w:rsid w:val="00795057"/>
    <w:rsid w:val="00803C8A"/>
    <w:rsid w:val="00833B8E"/>
    <w:rsid w:val="0087258F"/>
    <w:rsid w:val="0089376F"/>
    <w:rsid w:val="008B3766"/>
    <w:rsid w:val="00904A7F"/>
    <w:rsid w:val="00953606"/>
    <w:rsid w:val="0095604C"/>
    <w:rsid w:val="00984C4B"/>
    <w:rsid w:val="009C19FB"/>
    <w:rsid w:val="009F5682"/>
    <w:rsid w:val="00A101E7"/>
    <w:rsid w:val="00A343DB"/>
    <w:rsid w:val="00A70BB4"/>
    <w:rsid w:val="00A86475"/>
    <w:rsid w:val="00A92EB5"/>
    <w:rsid w:val="00AB009C"/>
    <w:rsid w:val="00AC378D"/>
    <w:rsid w:val="00AE1AA2"/>
    <w:rsid w:val="00AF0B8B"/>
    <w:rsid w:val="00B56F75"/>
    <w:rsid w:val="00B6753E"/>
    <w:rsid w:val="00B85625"/>
    <w:rsid w:val="00BB709A"/>
    <w:rsid w:val="00C97E87"/>
    <w:rsid w:val="00CB376F"/>
    <w:rsid w:val="00CC0737"/>
    <w:rsid w:val="00D67F64"/>
    <w:rsid w:val="00DD50F3"/>
    <w:rsid w:val="00E15960"/>
    <w:rsid w:val="00E354CB"/>
    <w:rsid w:val="00EA5142"/>
    <w:rsid w:val="00EC17E5"/>
    <w:rsid w:val="00F74E08"/>
    <w:rsid w:val="00FB61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72FDC"/>
    <w:pPr>
      <w:ind w:left="720"/>
      <w:contextualSpacing/>
    </w:pPr>
  </w:style>
  <w:style w:type="paragraph" w:styleId="NormalWeb">
    <w:name w:val="Normal (Web)"/>
    <w:basedOn w:val="Normal"/>
    <w:uiPriority w:val="99"/>
    <w:semiHidden/>
    <w:unhideWhenUsed/>
    <w:rsid w:val="00AE1AA2"/>
    <w:pPr>
      <w:spacing w:before="100" w:beforeAutospacing="1" w:after="100" w:afterAutospacing="1"/>
    </w:pPr>
    <w:rPr>
      <w:rFonts w:ascii="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21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C3AC-7B56-4398-8DB6-A9C3846A0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3.xml><?xml version="1.0" encoding="utf-8"?>
<ds:datastoreItem xmlns:ds="http://schemas.openxmlformats.org/officeDocument/2006/customXml" ds:itemID="{BF124C46-FE04-4115-9E73-2187436A7481}">
  <ds:schemaRefs>
    <ds:schemaRef ds:uri="http://schemas.microsoft.com/office/2006/documentManagement/types"/>
    <ds:schemaRef ds:uri="http://schemas.microsoft.com/office/2006/metadata/properties"/>
    <ds:schemaRef ds:uri="dfa80de1-e9bb-4cf2-893d-d06220b3971a"/>
    <ds:schemaRef ds:uri="http://purl.org/dc/elements/1.1/"/>
    <ds:schemaRef ds:uri="http://schemas.openxmlformats.org/package/2006/metadata/core-properties"/>
    <ds:schemaRef ds:uri="http://purl.org/dc/terms/"/>
    <ds:schemaRef ds:uri="http://schemas.microsoft.com/office/infopath/2007/PartnerControls"/>
    <ds:schemaRef ds:uri="98d92101-24da-4498-9971-a24673344bd8"/>
    <ds:schemaRef ds:uri="http://www.w3.org/XML/1998/namespace"/>
    <ds:schemaRef ds:uri="http://purl.org/dc/dcmitype/"/>
  </ds:schemaRefs>
</ds:datastoreItem>
</file>

<file path=customXml/itemProps4.xml><?xml version="1.0" encoding="utf-8"?>
<ds:datastoreItem xmlns:ds="http://schemas.openxmlformats.org/officeDocument/2006/customXml" ds:itemID="{8CF30F15-DAEB-4906-B207-25EDB7E0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1723</Words>
  <Characters>9477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11178</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4</cp:revision>
  <cp:lastPrinted>2010-05-21T07:26:00Z</cp:lastPrinted>
  <dcterms:created xsi:type="dcterms:W3CDTF">2023-09-26T09:00:00Z</dcterms:created>
  <dcterms:modified xsi:type="dcterms:W3CDTF">2024-03-28T10:25:00Z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