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F23D" w14:textId="77777777" w:rsidR="0034641F" w:rsidRDefault="0034641F" w:rsidP="00FD279F">
      <w:pPr>
        <w:pStyle w:val="Sansinterligne"/>
      </w:pPr>
    </w:p>
    <w:p w14:paraId="35A4F14B" w14:textId="77777777" w:rsidR="00AB009C" w:rsidRPr="00AB009C" w:rsidRDefault="00AB009C" w:rsidP="00AB009C">
      <w:pPr>
        <w:jc w:val="center"/>
        <w:rPr>
          <w:b/>
          <w:bCs/>
          <w:sz w:val="24"/>
          <w:szCs w:val="24"/>
        </w:rPr>
      </w:pPr>
      <w:r w:rsidRPr="00AB009C">
        <w:rPr>
          <w:b/>
          <w:bCs/>
          <w:sz w:val="36"/>
          <w:szCs w:val="36"/>
        </w:rPr>
        <w:t>TITRE</w:t>
      </w:r>
    </w:p>
    <w:p w14:paraId="13C989B7" w14:textId="77777777" w:rsidR="00E15960" w:rsidRDefault="00E15960" w:rsidP="00AB009C">
      <w:pPr>
        <w:rPr>
          <w:sz w:val="24"/>
          <w:szCs w:val="24"/>
        </w:rPr>
      </w:pPr>
    </w:p>
    <w:p w14:paraId="35B4DF30" w14:textId="77777777" w:rsidR="00E354CB" w:rsidRPr="00AC378D" w:rsidRDefault="00E354CB" w:rsidP="00AC378D">
      <w:pPr>
        <w:spacing w:before="240" w:after="120"/>
        <w:rPr>
          <w:b/>
          <w:bCs/>
          <w:sz w:val="28"/>
          <w:szCs w:val="28"/>
        </w:rPr>
      </w:pPr>
      <w:r w:rsidRPr="00AC378D">
        <w:rPr>
          <w:b/>
          <w:bCs/>
          <w:sz w:val="28"/>
          <w:szCs w:val="28"/>
        </w:rPr>
        <w:t>But</w:t>
      </w:r>
    </w:p>
    <w:p w14:paraId="76E306A1" w14:textId="77777777" w:rsidR="00E354CB" w:rsidRDefault="00A101E7" w:rsidP="00A101E7">
      <w:pPr>
        <w:rPr>
          <w:sz w:val="24"/>
          <w:szCs w:val="24"/>
        </w:rPr>
      </w:pPr>
      <w:r>
        <w:rPr>
          <w:sz w:val="24"/>
          <w:szCs w:val="24"/>
        </w:rPr>
        <w:t>Texte</w:t>
      </w:r>
    </w:p>
    <w:p w14:paraId="7E8258A7" w14:textId="77777777" w:rsidR="00AB009C" w:rsidRPr="00AC378D" w:rsidRDefault="00E15960" w:rsidP="00AC378D">
      <w:pPr>
        <w:spacing w:before="240" w:after="120"/>
        <w:rPr>
          <w:b/>
          <w:bCs/>
          <w:sz w:val="28"/>
          <w:szCs w:val="28"/>
        </w:rPr>
      </w:pPr>
      <w:r w:rsidRPr="00AC378D">
        <w:rPr>
          <w:b/>
          <w:bCs/>
          <w:sz w:val="28"/>
          <w:szCs w:val="28"/>
        </w:rPr>
        <w:t>Table des matières</w:t>
      </w:r>
    </w:p>
    <w:p w14:paraId="698FFCC5" w14:textId="77777777" w:rsidR="00AC378D" w:rsidRDefault="00E15960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 w:rsidRPr="00E354CB">
        <w:fldChar w:fldCharType="begin"/>
      </w:r>
      <w:r w:rsidRPr="00E354CB">
        <w:instrText xml:space="preserve"> TOC \o "1-3" \u </w:instrText>
      </w:r>
      <w:r w:rsidRPr="00E354CB">
        <w:fldChar w:fldCharType="separate"/>
      </w:r>
      <w:r w:rsidR="00AC378D">
        <w:rPr>
          <w:noProof/>
        </w:rPr>
        <w:t>Schéma électrique</w:t>
      </w:r>
      <w:r w:rsidR="00AC378D">
        <w:rPr>
          <w:noProof/>
        </w:rPr>
        <w:tab/>
      </w:r>
      <w:r w:rsidR="00AC378D">
        <w:rPr>
          <w:noProof/>
        </w:rPr>
        <w:fldChar w:fldCharType="begin"/>
      </w:r>
      <w:r w:rsidR="00AC378D">
        <w:rPr>
          <w:noProof/>
        </w:rPr>
        <w:instrText xml:space="preserve"> PAGEREF _Toc262193802 \h </w:instrText>
      </w:r>
      <w:r w:rsidR="00AC378D">
        <w:rPr>
          <w:noProof/>
        </w:rPr>
      </w:r>
      <w:r w:rsidR="00AC378D">
        <w:rPr>
          <w:noProof/>
        </w:rPr>
        <w:fldChar w:fldCharType="separate"/>
      </w:r>
      <w:r w:rsidR="00965B38">
        <w:rPr>
          <w:noProof/>
        </w:rPr>
        <w:t>2</w:t>
      </w:r>
      <w:r w:rsidR="00AC378D">
        <w:rPr>
          <w:noProof/>
        </w:rPr>
        <w:fldChar w:fldCharType="end"/>
      </w:r>
    </w:p>
    <w:p w14:paraId="53E10661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Analyse théorique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_Toc262193803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7ABE97E4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Liste de matériel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_Toc262193804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7CD6122A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Schéma de mesures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_Toc262193805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3B83DDB4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Tableau de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_Toc262193806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4CDD1363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Analyse des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_Toc262193807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583DA45D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_Toc262193808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4FD77719" w14:textId="77777777" w:rsidR="00AC378D" w:rsidRDefault="00AC378D">
      <w:pPr>
        <w:pStyle w:val="TM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_Toc262193809 \h </w:instrText>
      </w:r>
      <w:r>
        <w:rPr>
          <w:noProof/>
        </w:rPr>
      </w:r>
      <w:r>
        <w:rPr>
          <w:noProof/>
        </w:rPr>
        <w:fldChar w:fldCharType="separate"/>
      </w:r>
      <w:r w:rsidR="00965B38">
        <w:rPr>
          <w:noProof/>
        </w:rPr>
        <w:t>2</w:t>
      </w:r>
      <w:r>
        <w:rPr>
          <w:noProof/>
        </w:rPr>
        <w:fldChar w:fldCharType="end"/>
      </w:r>
    </w:p>
    <w:p w14:paraId="1800E8D4" w14:textId="77777777" w:rsidR="00AB009C" w:rsidRPr="00812ECE" w:rsidRDefault="00E15960" w:rsidP="0017517B">
      <w:r w:rsidRPr="00E354CB">
        <w:rPr>
          <w:sz w:val="24"/>
          <w:szCs w:val="24"/>
        </w:rPr>
        <w:fldChar w:fldCharType="end"/>
      </w:r>
      <w:r w:rsidR="00E354CB" w:rsidRPr="00347843">
        <w:br w:type="page"/>
      </w:r>
      <w:bookmarkStart w:id="0" w:name="_Toc262193802"/>
      <w:r w:rsidR="00AB009C" w:rsidRPr="00812ECE">
        <w:lastRenderedPageBreak/>
        <w:t>Schéma électrique</w:t>
      </w:r>
      <w:bookmarkEnd w:id="0"/>
    </w:p>
    <w:p w14:paraId="75F0D252" w14:textId="77777777" w:rsidR="00A101E7" w:rsidRDefault="00A101E7" w:rsidP="00812ECE">
      <w:r>
        <w:t>Texte</w:t>
      </w:r>
    </w:p>
    <w:p w14:paraId="32C194AB" w14:textId="77777777" w:rsidR="00AB009C" w:rsidRPr="00E15960" w:rsidRDefault="00AB009C" w:rsidP="00E15960">
      <w:pPr>
        <w:pStyle w:val="Titre1"/>
      </w:pPr>
      <w:bookmarkStart w:id="1" w:name="_Toc262193803"/>
      <w:r w:rsidRPr="00E15960">
        <w:t>Analyse théorique</w:t>
      </w:r>
      <w:bookmarkEnd w:id="1"/>
    </w:p>
    <w:p w14:paraId="477127C8" w14:textId="77777777" w:rsidR="00A101E7" w:rsidRDefault="00A101E7" w:rsidP="00812ECE">
      <w:r>
        <w:t>Texte</w:t>
      </w:r>
    </w:p>
    <w:p w14:paraId="5B0FFE51" w14:textId="77777777" w:rsidR="00E15960" w:rsidRPr="00E15960" w:rsidRDefault="00E15960" w:rsidP="00E15960">
      <w:pPr>
        <w:pStyle w:val="Titre1"/>
      </w:pPr>
      <w:bookmarkStart w:id="2" w:name="_Toc262193804"/>
      <w:r w:rsidRPr="00E15960">
        <w:t>Liste de matériel</w:t>
      </w:r>
      <w:bookmarkEnd w:id="2"/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784"/>
        <w:gridCol w:w="1659"/>
        <w:gridCol w:w="1644"/>
        <w:gridCol w:w="2757"/>
        <w:gridCol w:w="2067"/>
      </w:tblGrid>
      <w:tr w:rsidR="00812ECE" w:rsidRPr="00812ECE" w14:paraId="2D7FA53D" w14:textId="77777777" w:rsidTr="00740559">
        <w:tc>
          <w:tcPr>
            <w:tcW w:w="1809" w:type="dxa"/>
            <w:shd w:val="clear" w:color="auto" w:fill="666666"/>
          </w:tcPr>
          <w:p w14:paraId="0F9C6164" w14:textId="77777777" w:rsidR="00740559" w:rsidRPr="00812ECE" w:rsidRDefault="00740559" w:rsidP="00812ECE">
            <w:pPr>
              <w:jc w:val="center"/>
              <w:rPr>
                <w:color w:val="FFFFFF" w:themeColor="background1"/>
              </w:rPr>
            </w:pPr>
            <w:bookmarkStart w:id="3" w:name="_Toc262193805"/>
            <w:r w:rsidRPr="00812ECE">
              <w:rPr>
                <w:color w:val="FFFFFF" w:themeColor="background1"/>
              </w:rPr>
              <w:t>Désignation</w:t>
            </w:r>
          </w:p>
        </w:tc>
        <w:tc>
          <w:tcPr>
            <w:tcW w:w="1701" w:type="dxa"/>
            <w:shd w:val="clear" w:color="auto" w:fill="666666"/>
          </w:tcPr>
          <w:p w14:paraId="7D50E562" w14:textId="77777777" w:rsidR="00740559" w:rsidRPr="00812ECE" w:rsidRDefault="00740559" w:rsidP="00812ECE">
            <w:pPr>
              <w:jc w:val="center"/>
              <w:rPr>
                <w:color w:val="FFFFFF" w:themeColor="background1"/>
              </w:rPr>
            </w:pPr>
            <w:r w:rsidRPr="00812ECE">
              <w:rPr>
                <w:color w:val="FFFFFF" w:themeColor="background1"/>
              </w:rPr>
              <w:t>Marque</w:t>
            </w:r>
          </w:p>
        </w:tc>
        <w:tc>
          <w:tcPr>
            <w:tcW w:w="1701" w:type="dxa"/>
            <w:shd w:val="clear" w:color="auto" w:fill="666666"/>
          </w:tcPr>
          <w:p w14:paraId="237CD950" w14:textId="77777777" w:rsidR="00740559" w:rsidRPr="00812ECE" w:rsidRDefault="00740559" w:rsidP="00812ECE">
            <w:pPr>
              <w:jc w:val="center"/>
              <w:rPr>
                <w:color w:val="FFFFFF" w:themeColor="background1"/>
              </w:rPr>
            </w:pPr>
            <w:r w:rsidRPr="00812ECE">
              <w:rPr>
                <w:color w:val="FFFFFF" w:themeColor="background1"/>
              </w:rPr>
              <w:t>Type</w:t>
            </w:r>
          </w:p>
        </w:tc>
        <w:tc>
          <w:tcPr>
            <w:tcW w:w="2815" w:type="dxa"/>
            <w:shd w:val="clear" w:color="auto" w:fill="666666"/>
          </w:tcPr>
          <w:p w14:paraId="07A99D85" w14:textId="77777777" w:rsidR="00740559" w:rsidRPr="00812ECE" w:rsidRDefault="00740559" w:rsidP="00812ECE">
            <w:pPr>
              <w:jc w:val="center"/>
              <w:rPr>
                <w:color w:val="FFFFFF" w:themeColor="background1"/>
              </w:rPr>
            </w:pPr>
            <w:r w:rsidRPr="00812ECE">
              <w:rPr>
                <w:color w:val="FFFFFF" w:themeColor="background1"/>
              </w:rPr>
              <w:t>Caractéristiques</w:t>
            </w:r>
          </w:p>
        </w:tc>
        <w:tc>
          <w:tcPr>
            <w:tcW w:w="2111" w:type="dxa"/>
            <w:shd w:val="clear" w:color="auto" w:fill="666666"/>
          </w:tcPr>
          <w:p w14:paraId="110CA76C" w14:textId="77777777" w:rsidR="00740559" w:rsidRPr="00812ECE" w:rsidRDefault="00740559" w:rsidP="00812ECE">
            <w:pPr>
              <w:jc w:val="center"/>
              <w:rPr>
                <w:color w:val="FFFFFF" w:themeColor="background1"/>
              </w:rPr>
            </w:pPr>
            <w:r w:rsidRPr="00812ECE">
              <w:rPr>
                <w:color w:val="FFFFFF" w:themeColor="background1"/>
              </w:rPr>
              <w:t>No d'inventaire</w:t>
            </w:r>
          </w:p>
        </w:tc>
      </w:tr>
      <w:tr w:rsidR="00740559" w14:paraId="5F6D6F84" w14:textId="77777777" w:rsidTr="00740559">
        <w:tc>
          <w:tcPr>
            <w:tcW w:w="1809" w:type="dxa"/>
          </w:tcPr>
          <w:p w14:paraId="14F2E82F" w14:textId="77777777" w:rsidR="00740559" w:rsidRDefault="00740559" w:rsidP="007405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5C21071" w14:textId="77777777" w:rsidR="00740559" w:rsidRDefault="00740559" w:rsidP="007405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0FD8FD3" w14:textId="77777777" w:rsidR="00740559" w:rsidRDefault="00740559" w:rsidP="007405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A836426" w14:textId="77777777" w:rsidR="00740559" w:rsidRDefault="00740559" w:rsidP="007405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</w:tcPr>
          <w:p w14:paraId="7DA5DF1E" w14:textId="77777777" w:rsidR="00740559" w:rsidRDefault="00740559" w:rsidP="0074055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5C1145" w14:textId="77777777" w:rsidR="00AB009C" w:rsidRPr="00E15960" w:rsidRDefault="00AB009C" w:rsidP="00E15960">
      <w:pPr>
        <w:pStyle w:val="Titre1"/>
      </w:pPr>
      <w:r w:rsidRPr="00E15960">
        <w:t>Schéma de mesures</w:t>
      </w:r>
      <w:bookmarkEnd w:id="3"/>
    </w:p>
    <w:p w14:paraId="5B0F3046" w14:textId="77777777" w:rsidR="00A101E7" w:rsidRDefault="00A101E7" w:rsidP="00812ECE">
      <w:r>
        <w:t>Texte</w:t>
      </w:r>
    </w:p>
    <w:p w14:paraId="70BBCDB6" w14:textId="77777777" w:rsidR="00AB009C" w:rsidRPr="00E15960" w:rsidRDefault="00AB009C" w:rsidP="00E15960">
      <w:pPr>
        <w:pStyle w:val="Titre1"/>
      </w:pPr>
      <w:bookmarkStart w:id="4" w:name="_Toc262193806"/>
      <w:r w:rsidRPr="00E15960">
        <w:t>Tableau de résultats</w:t>
      </w:r>
      <w:bookmarkEnd w:id="4"/>
    </w:p>
    <w:p w14:paraId="6FCFA89D" w14:textId="77777777" w:rsidR="00A101E7" w:rsidRDefault="00A101E7" w:rsidP="00812ECE">
      <w:r>
        <w:t>Texte</w:t>
      </w:r>
    </w:p>
    <w:p w14:paraId="0C8485A6" w14:textId="77777777" w:rsidR="00AB009C" w:rsidRPr="00E15960" w:rsidRDefault="00E15960" w:rsidP="00E15960">
      <w:pPr>
        <w:pStyle w:val="Titre1"/>
      </w:pPr>
      <w:bookmarkStart w:id="5" w:name="_Toc262193807"/>
      <w:r w:rsidRPr="00E15960">
        <w:t>Analyse des résultats</w:t>
      </w:r>
      <w:bookmarkEnd w:id="5"/>
    </w:p>
    <w:p w14:paraId="5307F976" w14:textId="77777777" w:rsidR="00A101E7" w:rsidRDefault="00A101E7" w:rsidP="00812ECE">
      <w:r>
        <w:t>Texte</w:t>
      </w:r>
    </w:p>
    <w:p w14:paraId="73F9FAA2" w14:textId="77777777" w:rsidR="00E15960" w:rsidRPr="00E15960" w:rsidRDefault="00E15960" w:rsidP="00E15960">
      <w:pPr>
        <w:pStyle w:val="Titre1"/>
      </w:pPr>
      <w:bookmarkStart w:id="6" w:name="_Toc262193808"/>
      <w:r w:rsidRPr="00E15960">
        <w:t>Conclusion</w:t>
      </w:r>
      <w:bookmarkEnd w:id="6"/>
    </w:p>
    <w:p w14:paraId="5810FFBA" w14:textId="77777777" w:rsidR="00A101E7" w:rsidRDefault="00A101E7" w:rsidP="00812ECE">
      <w:r>
        <w:t>Texte</w:t>
      </w:r>
    </w:p>
    <w:p w14:paraId="1F2F6B8C" w14:textId="77777777" w:rsidR="00E15960" w:rsidRDefault="00E15960" w:rsidP="00E15960">
      <w:pPr>
        <w:pStyle w:val="Titre1"/>
      </w:pPr>
      <w:bookmarkStart w:id="7" w:name="_Toc262193809"/>
      <w:r>
        <w:t>Annexe</w:t>
      </w:r>
      <w:bookmarkEnd w:id="7"/>
    </w:p>
    <w:p w14:paraId="793D9FB0" w14:textId="77777777" w:rsidR="00E15960" w:rsidRDefault="00E15960" w:rsidP="00812ECE">
      <w:pPr>
        <w:pStyle w:val="Paragraphedeliste"/>
        <w:numPr>
          <w:ilvl w:val="0"/>
          <w:numId w:val="5"/>
        </w:numPr>
      </w:pPr>
      <w:r>
        <w:t>Courbe</w:t>
      </w:r>
    </w:p>
    <w:p w14:paraId="4C242E3B" w14:textId="77777777" w:rsidR="00E15960" w:rsidRDefault="00E15960" w:rsidP="00812ECE">
      <w:pPr>
        <w:pStyle w:val="Paragraphedeliste"/>
        <w:numPr>
          <w:ilvl w:val="0"/>
          <w:numId w:val="5"/>
        </w:numPr>
      </w:pPr>
      <w:r>
        <w:t>Chronogramme</w:t>
      </w:r>
    </w:p>
    <w:p w14:paraId="230E5AB0" w14:textId="77777777" w:rsidR="00E15960" w:rsidRDefault="00E15960" w:rsidP="00812ECE">
      <w:pPr>
        <w:pStyle w:val="Paragraphedeliste"/>
        <w:numPr>
          <w:ilvl w:val="0"/>
          <w:numId w:val="5"/>
        </w:numPr>
      </w:pPr>
      <w:r>
        <w:t>Oscillogramme</w:t>
      </w:r>
    </w:p>
    <w:p w14:paraId="78B9CFD3" w14:textId="77777777" w:rsidR="00E15960" w:rsidRDefault="00E15960" w:rsidP="00812ECE"/>
    <w:p w14:paraId="0B66D335" w14:textId="77777777" w:rsidR="00E15960" w:rsidRDefault="00E15960" w:rsidP="00812ECE"/>
    <w:p w14:paraId="02C14DFB" w14:textId="77777777" w:rsidR="00E15960" w:rsidRDefault="00E15960" w:rsidP="00812ECE">
      <w:r>
        <w:t xml:space="preserve">ETML, le </w:t>
      </w:r>
    </w:p>
    <w:p w14:paraId="4CD952BA" w14:textId="77777777" w:rsidR="00E15960" w:rsidRDefault="00E15960" w:rsidP="00812ECE"/>
    <w:p w14:paraId="48477A6C" w14:textId="77777777" w:rsidR="00E15960" w:rsidRDefault="00E15960" w:rsidP="00812ECE">
      <w:r>
        <w:t>Nom Prénom</w:t>
      </w:r>
    </w:p>
    <w:p w14:paraId="79304B56" w14:textId="77777777" w:rsidR="00E15960" w:rsidRDefault="00E15960" w:rsidP="00812ECE"/>
    <w:p w14:paraId="4CC714BB" w14:textId="77777777" w:rsidR="00AB009C" w:rsidRPr="00AB009C" w:rsidRDefault="00E15960" w:rsidP="00812ECE">
      <w:r>
        <w:t>Signature</w:t>
      </w:r>
    </w:p>
    <w:p w14:paraId="0C7338C2" w14:textId="77777777" w:rsidR="00AB009C" w:rsidRPr="00AB009C" w:rsidRDefault="00AB009C" w:rsidP="00AB009C">
      <w:pPr>
        <w:rPr>
          <w:sz w:val="24"/>
          <w:szCs w:val="24"/>
        </w:rPr>
      </w:pPr>
    </w:p>
    <w:sectPr w:rsidR="00AB009C" w:rsidRPr="00AB009C" w:rsidSect="002C0D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993" w:left="1134" w:header="426" w:footer="12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8F7A" w14:textId="77777777" w:rsidR="00C16E84" w:rsidRDefault="00C16E84">
      <w:r>
        <w:separator/>
      </w:r>
    </w:p>
  </w:endnote>
  <w:endnote w:type="continuationSeparator" w:id="0">
    <w:p w14:paraId="7EBD11EE" w14:textId="77777777" w:rsidR="00C16E84" w:rsidRDefault="00C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0025" w14:textId="77777777" w:rsidR="00FF5BA0" w:rsidRDefault="00FF5B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6"/>
      <w:gridCol w:w="1672"/>
      <w:gridCol w:w="4123"/>
    </w:tblGrid>
    <w:tr w:rsidR="001D65A6" w14:paraId="5C7705AC" w14:textId="77777777" w:rsidTr="00323BF2">
      <w:trPr>
        <w:trHeight w:val="340"/>
      </w:trPr>
      <w:tc>
        <w:tcPr>
          <w:tcW w:w="4219" w:type="dxa"/>
          <w:tcMar>
            <w:top w:w="28" w:type="dxa"/>
          </w:tcMar>
        </w:tcPr>
        <w:p w14:paraId="201C5413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Auteur :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AUTHOR  \* Caps  \* MERGEFORMAT </w:instrText>
          </w:r>
          <w:r>
            <w:rPr>
              <w:sz w:val="12"/>
            </w:rPr>
            <w:fldChar w:fldCharType="separate"/>
          </w:r>
          <w:r w:rsidR="00C16E84">
            <w:rPr>
              <w:noProof/>
              <w:sz w:val="12"/>
            </w:rPr>
            <w:t>Matthias Huser</w:t>
          </w:r>
          <w:r>
            <w:rPr>
              <w:sz w:val="12"/>
            </w:rPr>
            <w:fldChar w:fldCharType="end"/>
          </w:r>
        </w:p>
        <w:p w14:paraId="79D21087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Modifié par : </w:t>
          </w:r>
        </w:p>
        <w:p w14:paraId="0AD101A8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Dernière modification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SAVEDATE  \@ "dd/MM/yyyy HH:mm"  \* MERGEFORMAT </w:instrText>
          </w:r>
          <w:r>
            <w:rPr>
              <w:sz w:val="12"/>
            </w:rPr>
            <w:fldChar w:fldCharType="separate"/>
          </w:r>
          <w:r w:rsidR="00C16E84">
            <w:rPr>
              <w:noProof/>
              <w:sz w:val="12"/>
            </w:rPr>
            <w:t>00/00/0000 00:00</w:t>
          </w:r>
          <w:r>
            <w:rPr>
              <w:sz w:val="12"/>
            </w:rPr>
            <w:fldChar w:fldCharType="end"/>
          </w:r>
        </w:p>
      </w:tc>
      <w:tc>
        <w:tcPr>
          <w:tcW w:w="1701" w:type="dxa"/>
          <w:tcMar>
            <w:top w:w="28" w:type="dxa"/>
          </w:tcMar>
          <w:vAlign w:val="center"/>
        </w:tcPr>
        <w:p w14:paraId="0F395231" w14:textId="77777777" w:rsidR="001D65A6" w:rsidRPr="009F5682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center"/>
            <w:rPr>
              <w:sz w:val="18"/>
              <w:szCs w:val="18"/>
            </w:rPr>
          </w:pPr>
          <w:r w:rsidRPr="009F5682">
            <w:rPr>
              <w:snapToGrid w:val="0"/>
              <w:sz w:val="18"/>
              <w:szCs w:val="18"/>
            </w:rPr>
            <w:t xml:space="preserve">Page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PAGE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2C0DCF">
            <w:rPr>
              <w:noProof/>
              <w:snapToGrid w:val="0"/>
              <w:sz w:val="18"/>
              <w:szCs w:val="18"/>
            </w:rPr>
            <w:t>2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  <w:r w:rsidRPr="009F5682">
            <w:rPr>
              <w:snapToGrid w:val="0"/>
              <w:sz w:val="18"/>
              <w:szCs w:val="18"/>
            </w:rPr>
            <w:t xml:space="preserve"> sur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NUMPAGES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2C0DCF">
            <w:rPr>
              <w:noProof/>
              <w:snapToGrid w:val="0"/>
              <w:sz w:val="18"/>
              <w:szCs w:val="18"/>
            </w:rPr>
            <w:t>2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</w:p>
      </w:tc>
      <w:tc>
        <w:tcPr>
          <w:tcW w:w="4217" w:type="dxa"/>
          <w:tcMar>
            <w:top w:w="28" w:type="dxa"/>
          </w:tcMar>
          <w:vAlign w:val="center"/>
        </w:tcPr>
        <w:p w14:paraId="2512D235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Créé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 \@ "dd/MM/yyyy"  \* MERGEFORMAT </w:instrText>
          </w:r>
          <w:r>
            <w:rPr>
              <w:sz w:val="12"/>
            </w:rPr>
            <w:fldChar w:fldCharType="separate"/>
          </w:r>
          <w:r w:rsidR="00C16E84">
            <w:rPr>
              <w:noProof/>
              <w:sz w:val="12"/>
            </w:rPr>
            <w:t>26/09/2023</w:t>
          </w:r>
          <w:r>
            <w:rPr>
              <w:sz w:val="12"/>
            </w:rPr>
            <w:fldChar w:fldCharType="end"/>
          </w:r>
        </w:p>
        <w:p w14:paraId="5E16FBC4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Imprimé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PRINTDATE  \@ "dd/MM/yyyy HH:mm"  \* MERGEFORMAT </w:instrText>
          </w:r>
          <w:r>
            <w:rPr>
              <w:sz w:val="12"/>
            </w:rPr>
            <w:fldChar w:fldCharType="separate"/>
          </w:r>
          <w:r w:rsidR="00C16E84">
            <w:rPr>
              <w:noProof/>
              <w:sz w:val="12"/>
            </w:rPr>
            <w:t>21/05/2010 09:26</w:t>
          </w:r>
          <w:r>
            <w:rPr>
              <w:sz w:val="12"/>
            </w:rPr>
            <w:fldChar w:fldCharType="end"/>
          </w:r>
        </w:p>
        <w:p w14:paraId="32C5771B" w14:textId="77777777" w:rsidR="001D65A6" w:rsidRDefault="001D65A6" w:rsidP="00323BF2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 w:rsidRPr="009F5682">
            <w:rPr>
              <w:snapToGrid w:val="0"/>
              <w:sz w:val="12"/>
            </w:rPr>
            <w:fldChar w:fldCharType="begin"/>
          </w:r>
          <w:r w:rsidRPr="009F5682">
            <w:rPr>
              <w:snapToGrid w:val="0"/>
              <w:sz w:val="12"/>
            </w:rPr>
            <w:instrText xml:space="preserve"> FILENAME </w:instrText>
          </w:r>
          <w:r w:rsidRPr="009F5682">
            <w:rPr>
              <w:snapToGrid w:val="0"/>
              <w:sz w:val="12"/>
            </w:rPr>
            <w:fldChar w:fldCharType="separate"/>
          </w:r>
          <w:r w:rsidR="00C16E84">
            <w:rPr>
              <w:noProof/>
              <w:snapToGrid w:val="0"/>
              <w:sz w:val="12"/>
            </w:rPr>
            <w:t>Document2</w:t>
          </w:r>
          <w:r w:rsidRPr="009F5682">
            <w:rPr>
              <w:snapToGrid w:val="0"/>
              <w:sz w:val="12"/>
            </w:rPr>
            <w:fldChar w:fldCharType="end"/>
          </w:r>
        </w:p>
      </w:tc>
    </w:tr>
  </w:tbl>
  <w:p w14:paraId="5D218088" w14:textId="77777777" w:rsidR="00965B38" w:rsidRPr="0034641F" w:rsidRDefault="00965B38" w:rsidP="001D65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28"/>
      <w:gridCol w:w="1668"/>
      <w:gridCol w:w="4125"/>
    </w:tblGrid>
    <w:tr w:rsidR="00347843" w:rsidRPr="00DD577E" w14:paraId="560664F2" w14:textId="77777777" w:rsidTr="00BB768F">
      <w:tc>
        <w:tcPr>
          <w:tcW w:w="4219" w:type="dxa"/>
          <w:shd w:val="clear" w:color="auto" w:fill="auto"/>
          <w:tcMar>
            <w:top w:w="28" w:type="dxa"/>
          </w:tcMar>
        </w:tcPr>
        <w:p w14:paraId="4D2466EA" w14:textId="77777777" w:rsidR="00347843" w:rsidRPr="00DD577E" w:rsidRDefault="00347843" w:rsidP="00BB768F">
          <w:pPr>
            <w:pStyle w:val="Sansinterligne"/>
          </w:pPr>
          <w:r w:rsidRPr="00DD577E">
            <w:t xml:space="preserve">Auteur : </w:t>
          </w:r>
          <w:fldSimple w:instr=" USERINITIALS   \* MERGEFORMAT ">
            <w:r w:rsidR="00C16E84">
              <w:rPr>
                <w:noProof/>
              </w:rPr>
              <w:t>MH</w:t>
            </w:r>
          </w:fldSimple>
        </w:p>
        <w:p w14:paraId="088CFA80" w14:textId="77777777" w:rsidR="00347843" w:rsidRPr="00DD577E" w:rsidRDefault="00347843" w:rsidP="00BB768F">
          <w:pPr>
            <w:pStyle w:val="Sansinterligne"/>
          </w:pPr>
          <w:r w:rsidRPr="00DD577E">
            <w:t>Modifié par :</w:t>
          </w:r>
        </w:p>
        <w:p w14:paraId="2372ABA9" w14:textId="77777777" w:rsidR="00347843" w:rsidRPr="00DD577E" w:rsidRDefault="00347843" w:rsidP="00BB768F">
          <w:pPr>
            <w:pStyle w:val="Sansinterligne"/>
          </w:pPr>
          <w:r w:rsidRPr="00DD577E">
            <w:t xml:space="preserve">Dernière modification le </w:t>
          </w:r>
          <w:r w:rsidRPr="00DD577E">
            <w:fldChar w:fldCharType="begin"/>
          </w:r>
          <w:r w:rsidRPr="00DD577E">
            <w:instrText xml:space="preserve"> SAVEDATE  \@ "dd/MM/yyyy HH:mm"  \* MERGEFORMAT </w:instrText>
          </w:r>
          <w:r w:rsidRPr="00DD577E">
            <w:fldChar w:fldCharType="separate"/>
          </w:r>
          <w:r w:rsidR="00C16E84">
            <w:rPr>
              <w:noProof/>
            </w:rPr>
            <w:t>00/00/0000 00:00</w:t>
          </w:r>
          <w:r w:rsidRPr="00DD577E">
            <w:fldChar w:fldCharType="end"/>
          </w:r>
        </w:p>
      </w:tc>
      <w:tc>
        <w:tcPr>
          <w:tcW w:w="1701" w:type="dxa"/>
          <w:shd w:val="clear" w:color="auto" w:fill="auto"/>
          <w:tcMar>
            <w:top w:w="28" w:type="dxa"/>
          </w:tcMar>
          <w:vAlign w:val="center"/>
        </w:tcPr>
        <w:p w14:paraId="01303DDA" w14:textId="77777777" w:rsidR="00347843" w:rsidRPr="00C90A1A" w:rsidRDefault="00347843" w:rsidP="00347843">
          <w:pPr>
            <w:pStyle w:val="Sansinterligne"/>
            <w:jc w:val="center"/>
          </w:pPr>
          <w:r w:rsidRPr="00C90A1A">
            <w:t xml:space="preserve">Page </w:t>
          </w:r>
          <w:r w:rsidRPr="00C90A1A">
            <w:fldChar w:fldCharType="begin"/>
          </w:r>
          <w:r w:rsidRPr="00C90A1A">
            <w:instrText xml:space="preserve"> PAGE </w:instrText>
          </w:r>
          <w:r w:rsidRPr="00C90A1A">
            <w:fldChar w:fldCharType="separate"/>
          </w:r>
          <w:r w:rsidR="00190D1A">
            <w:rPr>
              <w:noProof/>
            </w:rPr>
            <w:t>1</w:t>
          </w:r>
          <w:r w:rsidRPr="00C90A1A">
            <w:fldChar w:fldCharType="end"/>
          </w:r>
          <w:r w:rsidRPr="00C90A1A">
            <w:t xml:space="preserve"> sur </w:t>
          </w:r>
          <w:r w:rsidR="00C16E84">
            <w:fldChar w:fldCharType="begin"/>
          </w:r>
          <w:r w:rsidR="00C16E84">
            <w:instrText xml:space="preserve"> NUMPAGES </w:instrText>
          </w:r>
          <w:r w:rsidR="00C16E84">
            <w:fldChar w:fldCharType="separate"/>
          </w:r>
          <w:r w:rsidR="00190D1A">
            <w:rPr>
              <w:noProof/>
            </w:rPr>
            <w:t>2</w:t>
          </w:r>
          <w:r w:rsidR="00C16E84">
            <w:rPr>
              <w:noProof/>
            </w:rPr>
            <w:fldChar w:fldCharType="end"/>
          </w:r>
        </w:p>
      </w:tc>
      <w:tc>
        <w:tcPr>
          <w:tcW w:w="4217" w:type="dxa"/>
          <w:shd w:val="clear" w:color="auto" w:fill="auto"/>
          <w:tcMar>
            <w:top w:w="28" w:type="dxa"/>
          </w:tcMar>
          <w:vAlign w:val="center"/>
        </w:tcPr>
        <w:p w14:paraId="32C1844D" w14:textId="77777777" w:rsidR="00347843" w:rsidRPr="00C90A1A" w:rsidRDefault="00347843" w:rsidP="00BB768F">
          <w:pPr>
            <w:pStyle w:val="Sansinterligne"/>
          </w:pPr>
          <w:r w:rsidRPr="00C90A1A">
            <w:t xml:space="preserve">Créé le </w:t>
          </w:r>
          <w:r w:rsidRPr="00C90A1A">
            <w:fldChar w:fldCharType="begin"/>
          </w:r>
          <w:r w:rsidRPr="00C90A1A">
            <w:instrText xml:space="preserve"> CREATEDATE  \@ "dd/MM/yyyy"  \* MERGEFORMAT </w:instrText>
          </w:r>
          <w:r w:rsidRPr="00C90A1A">
            <w:fldChar w:fldCharType="separate"/>
          </w:r>
          <w:r w:rsidR="00C16E84">
            <w:rPr>
              <w:noProof/>
            </w:rPr>
            <w:t>26/09/2023</w:t>
          </w:r>
          <w:r w:rsidRPr="00C90A1A">
            <w:fldChar w:fldCharType="end"/>
          </w:r>
        </w:p>
        <w:p w14:paraId="44FD48FA" w14:textId="77777777" w:rsidR="00347843" w:rsidRPr="00C90A1A" w:rsidRDefault="00347843" w:rsidP="00BB768F">
          <w:pPr>
            <w:pStyle w:val="Sansinterligne"/>
          </w:pPr>
          <w:r w:rsidRPr="00C90A1A">
            <w:t xml:space="preserve">Imprimé le </w:t>
          </w:r>
          <w:r w:rsidRPr="00C90A1A">
            <w:fldChar w:fldCharType="begin"/>
          </w:r>
          <w:r w:rsidRPr="00C90A1A">
            <w:instrText xml:space="preserve"> PRINTDATE  \@ "dd/MM/yyyy HH:mm"  \* MERGEFORMAT </w:instrText>
          </w:r>
          <w:r w:rsidRPr="00C90A1A">
            <w:fldChar w:fldCharType="separate"/>
          </w:r>
          <w:r w:rsidR="00C16E84">
            <w:rPr>
              <w:noProof/>
            </w:rPr>
            <w:t>21/05/2010 09:26</w:t>
          </w:r>
          <w:r w:rsidRPr="00C90A1A">
            <w:fldChar w:fldCharType="end"/>
          </w:r>
        </w:p>
        <w:p w14:paraId="43E57D58" w14:textId="77777777" w:rsidR="00347843" w:rsidRPr="00C90A1A" w:rsidRDefault="00C16E84" w:rsidP="00BB768F">
          <w:pPr>
            <w:pStyle w:val="Sansinterligne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14:paraId="4E5B78CC" w14:textId="77777777" w:rsidR="00965B38" w:rsidRPr="00347843" w:rsidRDefault="00965B38" w:rsidP="003478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81A3" w14:textId="77777777" w:rsidR="00C16E84" w:rsidRDefault="00C16E84">
      <w:r>
        <w:separator/>
      </w:r>
    </w:p>
  </w:footnote>
  <w:footnote w:type="continuationSeparator" w:id="0">
    <w:p w14:paraId="3C9EA6C7" w14:textId="77777777" w:rsidR="00C16E84" w:rsidRDefault="00C1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B859" w14:textId="77777777" w:rsidR="00FF5BA0" w:rsidRDefault="00FF5B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6FD4" w14:textId="77777777" w:rsidR="00965B38" w:rsidRDefault="00965B38">
    <w:pPr>
      <w:pStyle w:val="En-tte"/>
      <w:rPr>
        <w:sz w:val="2"/>
      </w:rPr>
    </w:pPr>
  </w:p>
  <w:p w14:paraId="2E16FDC5" w14:textId="77777777" w:rsidR="00965B38" w:rsidRDefault="00965B38">
    <w:pPr>
      <w:pStyle w:val="En-tte"/>
      <w:rPr>
        <w:sz w:val="2"/>
      </w:rPr>
    </w:pPr>
  </w:p>
  <w:tbl>
    <w:tblPr>
      <w:tblW w:w="1006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8292"/>
    </w:tblGrid>
    <w:tr w:rsidR="00347843" w:rsidRPr="00347843" w14:paraId="4B24A329" w14:textId="77777777" w:rsidTr="00BB768F">
      <w:trPr>
        <w:trHeight w:val="715"/>
      </w:trPr>
      <w:tc>
        <w:tcPr>
          <w:tcW w:w="1771" w:type="dxa"/>
          <w:vAlign w:val="center"/>
        </w:tcPr>
        <w:p w14:paraId="43123BAB" w14:textId="77777777" w:rsidR="00347843" w:rsidRPr="00FF5BA0" w:rsidRDefault="00347843" w:rsidP="00BB768F">
          <w:pPr>
            <w:jc w:val="center"/>
            <w:rPr>
              <w:rFonts w:ascii="ETML" w:hAnsi="ETM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F5BA0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2D87E571" w14:textId="77777777" w:rsidR="00907FF1" w:rsidRPr="00CC0737" w:rsidRDefault="00907FF1" w:rsidP="00907FF1">
          <w:pPr>
            <w:jc w:val="right"/>
            <w:rPr>
              <w:rFonts w:asciiTheme="minorHAnsi" w:hAnsiTheme="minorHAnsi"/>
              <w:bCs/>
              <w:i/>
              <w:sz w:val="28"/>
            </w:rPr>
          </w:pPr>
          <w:r w:rsidRPr="00CC0737">
            <w:rPr>
              <w:rFonts w:asciiTheme="minorHAnsi" w:hAnsiTheme="minorHAnsi"/>
              <w:bCs/>
              <w:i/>
              <w:sz w:val="28"/>
            </w:rPr>
            <w:t>Section électronique</w:t>
          </w:r>
        </w:p>
        <w:p w14:paraId="5179DD1E" w14:textId="77777777" w:rsidR="00347843" w:rsidRPr="00347843" w:rsidRDefault="00907FF1" w:rsidP="00907FF1">
          <w:pPr>
            <w:pStyle w:val="Sansinterligne"/>
            <w:ind w:left="2624"/>
            <w:jc w:val="right"/>
            <w:rPr>
              <w:b/>
              <w:i/>
            </w:rPr>
          </w:pPr>
          <w:r w:rsidRPr="00B6753E">
            <w:rPr>
              <w:b/>
              <w:bCs/>
              <w:i/>
              <w:sz w:val="24"/>
              <w:szCs w:val="24"/>
            </w:rPr>
            <w:t>Nom -Type - Numéro</w:t>
          </w:r>
          <w:r w:rsidRPr="00347843">
            <w:rPr>
              <w:b/>
              <w:i/>
            </w:rPr>
            <w:t xml:space="preserve"> </w:t>
          </w:r>
          <w:r w:rsidR="00347843" w:rsidRPr="00347843">
            <w:rPr>
              <w:b/>
              <w:i/>
            </w:rPr>
            <w:fldChar w:fldCharType="begin"/>
          </w:r>
          <w:r w:rsidR="00347843" w:rsidRPr="00347843">
            <w:rPr>
              <w:b/>
              <w:i/>
            </w:rPr>
            <w:instrText xml:space="preserve"> QUOTE "" \* MERGEFORMAT </w:instrText>
          </w:r>
          <w:r w:rsidR="00347843" w:rsidRPr="00347843">
            <w:rPr>
              <w:b/>
              <w:i/>
            </w:rPr>
            <w:fldChar w:fldCharType="end"/>
          </w:r>
        </w:p>
      </w:tc>
    </w:tr>
  </w:tbl>
  <w:p w14:paraId="57943EE0" w14:textId="77777777" w:rsidR="00965B38" w:rsidRPr="001D65A6" w:rsidRDefault="00965B38" w:rsidP="0034641F">
    <w:pPr>
      <w:pStyle w:val="En-tte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8292"/>
    </w:tblGrid>
    <w:tr w:rsidR="00347843" w:rsidRPr="00347843" w14:paraId="270BE0DB" w14:textId="77777777" w:rsidTr="00347843">
      <w:trPr>
        <w:trHeight w:val="715"/>
      </w:trPr>
      <w:tc>
        <w:tcPr>
          <w:tcW w:w="1771" w:type="dxa"/>
          <w:vAlign w:val="center"/>
        </w:tcPr>
        <w:p w14:paraId="4383C5D9" w14:textId="77777777" w:rsidR="00347843" w:rsidRPr="00347843" w:rsidRDefault="00347843" w:rsidP="00BB768F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347843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3149E362" w14:textId="77777777" w:rsidR="00347843" w:rsidRPr="00347843" w:rsidRDefault="00347843" w:rsidP="00BB768F">
          <w:pPr>
            <w:pStyle w:val="Sansinterligne"/>
            <w:jc w:val="right"/>
            <w:rPr>
              <w:i/>
            </w:rPr>
          </w:pPr>
          <w:r w:rsidRPr="00347843">
            <w:rPr>
              <w:i/>
              <w:sz w:val="28"/>
            </w:rPr>
            <w:t>Section électronique</w:t>
          </w:r>
        </w:p>
        <w:p w14:paraId="7AA5005D" w14:textId="77777777" w:rsidR="00347843" w:rsidRPr="00347843" w:rsidRDefault="00347843" w:rsidP="00C27C66">
          <w:pPr>
            <w:pStyle w:val="Sansinterligne"/>
            <w:ind w:left="214"/>
            <w:jc w:val="right"/>
            <w:rPr>
              <w:b/>
              <w:i/>
            </w:rPr>
          </w:pPr>
          <w:r w:rsidRPr="00347843">
            <w:rPr>
              <w:b/>
              <w:i/>
              <w:sz w:val="24"/>
            </w:rPr>
            <w:t>Secteur - Nom - Type - Numéro</w:t>
          </w:r>
          <w:r w:rsidRPr="00347843">
            <w:rPr>
              <w:b/>
              <w:i/>
            </w:rPr>
            <w:fldChar w:fldCharType="begin"/>
          </w:r>
          <w:r w:rsidRPr="00347843">
            <w:rPr>
              <w:b/>
              <w:i/>
            </w:rPr>
            <w:instrText xml:space="preserve"> QUOTE "" \* MERGEFORMAT </w:instrText>
          </w:r>
          <w:r w:rsidRPr="00347843">
            <w:rPr>
              <w:b/>
              <w:i/>
            </w:rPr>
            <w:fldChar w:fldCharType="end"/>
          </w:r>
        </w:p>
      </w:tc>
    </w:tr>
  </w:tbl>
  <w:p w14:paraId="0DBDE8C9" w14:textId="77777777" w:rsidR="00965B38" w:rsidRDefault="00965B38">
    <w:pPr>
      <w:pStyle w:val="En-tte"/>
      <w:rPr>
        <w:sz w:val="2"/>
      </w:rPr>
    </w:pPr>
  </w:p>
  <w:p w14:paraId="4998157A" w14:textId="77777777" w:rsidR="00965B38" w:rsidRDefault="00965B3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14F"/>
    <w:multiLevelType w:val="multilevel"/>
    <w:tmpl w:val="E41EDC36"/>
    <w:lvl w:ilvl="0">
      <w:start w:val="1"/>
      <w:numFmt w:val="decimal"/>
      <w:pStyle w:val="TE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TE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9C65BD3"/>
    <w:multiLevelType w:val="hybridMultilevel"/>
    <w:tmpl w:val="F5A2F6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81ED9"/>
    <w:multiLevelType w:val="multilevel"/>
    <w:tmpl w:val="7CBC97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TE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11348BD"/>
    <w:multiLevelType w:val="hybridMultilevel"/>
    <w:tmpl w:val="9684B2C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6871020">
    <w:abstractNumId w:val="0"/>
  </w:num>
  <w:num w:numId="2" w16cid:durableId="360594452">
    <w:abstractNumId w:val="0"/>
  </w:num>
  <w:num w:numId="3" w16cid:durableId="616253138">
    <w:abstractNumId w:val="2"/>
  </w:num>
  <w:num w:numId="4" w16cid:durableId="1089346633">
    <w:abstractNumId w:val="3"/>
  </w:num>
  <w:num w:numId="5" w16cid:durableId="142398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84"/>
    <w:rsid w:val="001365BA"/>
    <w:rsid w:val="00166D15"/>
    <w:rsid w:val="0017517B"/>
    <w:rsid w:val="00190D1A"/>
    <w:rsid w:val="001955C0"/>
    <w:rsid w:val="001D65A6"/>
    <w:rsid w:val="001E7321"/>
    <w:rsid w:val="002C0DCF"/>
    <w:rsid w:val="00326B07"/>
    <w:rsid w:val="0034641F"/>
    <w:rsid w:val="00347843"/>
    <w:rsid w:val="003A209D"/>
    <w:rsid w:val="0049121A"/>
    <w:rsid w:val="005E1478"/>
    <w:rsid w:val="006D5011"/>
    <w:rsid w:val="006E37D8"/>
    <w:rsid w:val="00740559"/>
    <w:rsid w:val="00803C8A"/>
    <w:rsid w:val="00812ECE"/>
    <w:rsid w:val="00907FF1"/>
    <w:rsid w:val="00911FA2"/>
    <w:rsid w:val="00965B38"/>
    <w:rsid w:val="009F5682"/>
    <w:rsid w:val="00A101E7"/>
    <w:rsid w:val="00A343DB"/>
    <w:rsid w:val="00A70BB4"/>
    <w:rsid w:val="00A84DDC"/>
    <w:rsid w:val="00A92EB5"/>
    <w:rsid w:val="00AB009C"/>
    <w:rsid w:val="00AC378D"/>
    <w:rsid w:val="00AF0B8B"/>
    <w:rsid w:val="00B26744"/>
    <w:rsid w:val="00C16E84"/>
    <w:rsid w:val="00C27C66"/>
    <w:rsid w:val="00D67F64"/>
    <w:rsid w:val="00E15960"/>
    <w:rsid w:val="00E354CB"/>
    <w:rsid w:val="00EA406A"/>
    <w:rsid w:val="00F32BEE"/>
    <w:rsid w:val="00F413B9"/>
    <w:rsid w:val="00FD279F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6FE8F4"/>
  <w15:docId w15:val="{95592B44-5B82-4C86-B585-25CDA58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spacing w:before="24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spacing w:before="120" w:after="6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Normal"/>
    <w:pPr>
      <w:spacing w:before="120" w:after="6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TE1">
    <w:name w:val="TE 1"/>
    <w:basedOn w:val="Normal"/>
    <w:next w:val="TE2"/>
    <w:pPr>
      <w:numPr>
        <w:numId w:val="1"/>
      </w:numPr>
      <w:spacing w:before="120" w:after="120"/>
    </w:pPr>
    <w:rPr>
      <w:b/>
      <w:bCs/>
      <w:sz w:val="24"/>
      <w:szCs w:val="24"/>
    </w:rPr>
  </w:style>
  <w:style w:type="paragraph" w:customStyle="1" w:styleId="TE2">
    <w:name w:val="TE 2"/>
    <w:basedOn w:val="Normal"/>
    <w:pPr>
      <w:numPr>
        <w:ilvl w:val="1"/>
        <w:numId w:val="2"/>
      </w:numPr>
      <w:spacing w:after="120"/>
    </w:pPr>
  </w:style>
  <w:style w:type="paragraph" w:customStyle="1" w:styleId="TE3">
    <w:name w:val="TE 3"/>
    <w:basedOn w:val="Normal"/>
    <w:pPr>
      <w:numPr>
        <w:ilvl w:val="2"/>
        <w:numId w:val="3"/>
      </w:numPr>
      <w:spacing w:after="120"/>
      <w:ind w:left="1077" w:hanging="357"/>
    </w:pPr>
  </w:style>
  <w:style w:type="table" w:styleId="Grilledutableau">
    <w:name w:val="Table Grid"/>
    <w:basedOn w:val="TableauNormal"/>
    <w:rsid w:val="001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semiHidden/>
    <w:rsid w:val="00E354CB"/>
    <w:pPr>
      <w:tabs>
        <w:tab w:val="right" w:leader="dot" w:pos="9911"/>
      </w:tabs>
      <w:spacing w:after="120"/>
    </w:pPr>
  </w:style>
  <w:style w:type="paragraph" w:styleId="Textedebulles">
    <w:name w:val="Balloon Text"/>
    <w:basedOn w:val="Normal"/>
    <w:semiHidden/>
    <w:rsid w:val="00AF0B8B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rsid w:val="00347843"/>
    <w:rPr>
      <w:rFonts w:asciiTheme="minorHAnsi" w:eastAsiaTheme="minorEastAsia" w:hAnsiTheme="minorHAnsi" w:cstheme="minorBidi"/>
      <w:sz w:val="20"/>
      <w:szCs w:val="20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7843"/>
    <w:rPr>
      <w:rFonts w:asciiTheme="minorHAnsi" w:eastAsiaTheme="minorEastAsia" w:hAnsiTheme="minorHAnsi" w:cstheme="minorBidi"/>
    </w:rPr>
  </w:style>
  <w:style w:type="paragraph" w:styleId="Paragraphedeliste">
    <w:name w:val="List Paragraph"/>
    <w:basedOn w:val="Normal"/>
    <w:uiPriority w:val="34"/>
    <w:rsid w:val="00812ECE"/>
    <w:pPr>
      <w:ind w:left="720"/>
      <w:contextualSpacing/>
    </w:pPr>
  </w:style>
  <w:style w:type="paragraph" w:styleId="TM2">
    <w:name w:val="toc 2"/>
    <w:basedOn w:val="Normal"/>
    <w:next w:val="Normal"/>
    <w:autoRedefine/>
    <w:rsid w:val="00907FF1"/>
    <w:pPr>
      <w:spacing w:after="100"/>
      <w:ind w:left="220"/>
    </w:pPr>
  </w:style>
  <w:style w:type="paragraph" w:styleId="Citationintense">
    <w:name w:val="Intense Quote"/>
    <w:basedOn w:val="Normal"/>
    <w:next w:val="Normal"/>
    <w:link w:val="CitationintenseCar"/>
    <w:uiPriority w:val="30"/>
    <w:rsid w:val="00FD27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79F"/>
    <w:rPr>
      <w:rFonts w:ascii="Arial" w:hAnsi="Arial" w:cs="Arial"/>
      <w:b/>
      <w:bCs/>
      <w:i/>
      <w:iCs/>
      <w:color w:val="4F81BD" w:themeColor="accent1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user\Education%20Vaud\ETML_ELO%20-%20Modeles\Rapport%20mesu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5" ma:contentTypeDescription="Crée un document." ma:contentTypeScope="" ma:versionID="4f37139f2ce50ec3ac02e3d1ccd0c1ad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91fee7e25855f2cb58de83858d7f3967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66D91-C42B-4BFD-9E37-0A25999803EB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58331B7C-98FF-4808-A2CD-FDCB83AF3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D4C06-5674-428C-A668-5825547B4004}"/>
</file>

<file path=docProps/app.xml><?xml version="1.0" encoding="utf-8"?>
<Properties xmlns="http://schemas.openxmlformats.org/officeDocument/2006/extended-properties" xmlns:vt="http://schemas.openxmlformats.org/officeDocument/2006/docPropsVTypes">
  <Template>Rapport mesures.dotx</Template>
  <TotalTime>1</TotalTime>
  <Pages>2</Pages>
  <Words>70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>ETML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Matthias Huser</dc:creator>
  <cp:lastModifiedBy>Matthias Huser</cp:lastModifiedBy>
  <cp:revision>1</cp:revision>
  <cp:lastPrinted>2010-05-21T07:26:00Z</cp:lastPrinted>
  <dcterms:created xsi:type="dcterms:W3CDTF">2023-09-26T08:57:00Z</dcterms:created>
  <dcterms:modified xsi:type="dcterms:W3CDTF">2023-09-26T08:58:00Z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